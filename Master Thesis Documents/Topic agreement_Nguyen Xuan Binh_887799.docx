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7F82" w14:textId="77777777" w:rsidR="00550CED" w:rsidRDefault="00550CED" w:rsidP="00550CED">
      <w:pPr>
        <w:spacing w:after="0" w:line="240" w:lineRule="auto"/>
        <w:rPr>
          <w:rFonts w:ascii="Calibri" w:hAnsi="Calibri"/>
          <w:b/>
        </w:rPr>
      </w:pPr>
      <w:r w:rsidRPr="00550CED">
        <w:rPr>
          <w:rFonts w:ascii="Calibri" w:hAnsi="Calibri"/>
          <w:b/>
        </w:rPr>
        <w:t>SOPIMUS DIPLOMITYÖN AIHEESTA – AGREEMENT ON THE THESIS TOPIC</w:t>
      </w:r>
    </w:p>
    <w:p w14:paraId="7DEA76DD" w14:textId="77777777" w:rsidR="00550CED" w:rsidRPr="00550CED" w:rsidRDefault="00550CED" w:rsidP="00550CED">
      <w:pPr>
        <w:spacing w:after="0" w:line="240" w:lineRule="auto"/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7972"/>
      </w:tblGrid>
      <w:tr w:rsidR="00550CED" w:rsidRPr="00550CED" w14:paraId="582E8974" w14:textId="77777777" w:rsidTr="00550CED">
        <w:tc>
          <w:tcPr>
            <w:tcW w:w="1668" w:type="dxa"/>
          </w:tcPr>
          <w:p w14:paraId="26DEF7EB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Aihe / </w:t>
            </w:r>
            <w:r w:rsidRPr="00550CED">
              <w:rPr>
                <w:rFonts w:ascii="Calibri" w:hAnsi="Calibri"/>
                <w:b/>
                <w:i/>
              </w:rPr>
              <w:t>Topic</w:t>
            </w:r>
          </w:p>
        </w:tc>
        <w:tc>
          <w:tcPr>
            <w:tcW w:w="8110" w:type="dxa"/>
          </w:tcPr>
          <w:p w14:paraId="52D9C11F" w14:textId="6B7984EB" w:rsidR="00550CED" w:rsidRDefault="00FC76CC" w:rsidP="00550CE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Hydrogen Embrittlement </w:t>
            </w:r>
          </w:p>
          <w:p w14:paraId="06D2986F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0CED" w:rsidRPr="00FC76CC" w14:paraId="37C29F38" w14:textId="77777777" w:rsidTr="00550CED">
        <w:tc>
          <w:tcPr>
            <w:tcW w:w="1668" w:type="dxa"/>
          </w:tcPr>
          <w:p w14:paraId="0C5C0AA6" w14:textId="77777777" w:rsidR="001D3088" w:rsidRDefault="00550CED" w:rsidP="00550CED">
            <w:pPr>
              <w:spacing w:after="0" w:line="240" w:lineRule="auto"/>
              <w:rPr>
                <w:rFonts w:ascii="Calibri" w:hAnsi="Calibri"/>
                <w:b/>
                <w:i/>
                <w:lang w:val="en-US"/>
              </w:rPr>
            </w:pPr>
            <w:r w:rsidRPr="00550CED">
              <w:rPr>
                <w:rFonts w:ascii="Calibri" w:hAnsi="Calibri"/>
                <w:b/>
                <w:lang w:val="en-US"/>
              </w:rPr>
              <w:t xml:space="preserve">Lisätietoa / </w:t>
            </w:r>
            <w:r w:rsidRPr="00550CED">
              <w:rPr>
                <w:rFonts w:ascii="Calibri" w:hAnsi="Calibri"/>
                <w:b/>
                <w:i/>
                <w:lang w:val="en-US"/>
              </w:rPr>
              <w:t xml:space="preserve">Additional </w:t>
            </w:r>
          </w:p>
          <w:p w14:paraId="42113E2C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  <w:b/>
                <w:lang w:val="en-US"/>
              </w:rPr>
            </w:pPr>
            <w:r w:rsidRPr="00550CED">
              <w:rPr>
                <w:rFonts w:ascii="Calibri" w:hAnsi="Calibri"/>
                <w:b/>
                <w:i/>
                <w:lang w:val="en-US"/>
              </w:rPr>
              <w:t>information (e.g. schedule)</w:t>
            </w:r>
          </w:p>
        </w:tc>
        <w:tc>
          <w:tcPr>
            <w:tcW w:w="8110" w:type="dxa"/>
          </w:tcPr>
          <w:p w14:paraId="5C42A241" w14:textId="77777777" w:rsidR="00FC76CC" w:rsidRDefault="00FC76CC" w:rsidP="00550CE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SCHEDULE: </w:t>
            </w:r>
          </w:p>
          <w:p w14:paraId="0EDB468E" w14:textId="77777777" w:rsidR="00FC76CC" w:rsidRDefault="00FC76CC" w:rsidP="00550CE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Expected starting day: 01/03/2024</w:t>
            </w:r>
          </w:p>
          <w:p w14:paraId="3112C2A9" w14:textId="6FFDA10B" w:rsidR="00550CED" w:rsidRPr="00550CED" w:rsidRDefault="00FC76CC" w:rsidP="00550CE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Expected ending day: 31/08/2024 </w:t>
            </w:r>
          </w:p>
        </w:tc>
      </w:tr>
    </w:tbl>
    <w:p w14:paraId="4062E84F" w14:textId="77777777" w:rsidR="00550CED" w:rsidRPr="00550CED" w:rsidRDefault="00550CED" w:rsidP="00550CED">
      <w:pPr>
        <w:spacing w:after="0" w:line="240" w:lineRule="auto"/>
        <w:rPr>
          <w:rFonts w:ascii="Calibri" w:hAnsi="Calibri"/>
          <w:lang w:val="en-US"/>
        </w:rPr>
      </w:pPr>
    </w:p>
    <w:p w14:paraId="2D76E4AF" w14:textId="51206CA3" w:rsidR="00550CED" w:rsidRPr="00550CED" w:rsidRDefault="00A14B17" w:rsidP="00550CED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F48E84" wp14:editId="4A8EA695">
                <wp:simplePos x="0" y="0"/>
                <wp:positionH relativeFrom="column">
                  <wp:posOffset>3389802</wp:posOffset>
                </wp:positionH>
                <wp:positionV relativeFrom="paragraph">
                  <wp:posOffset>1031364</wp:posOffset>
                </wp:positionV>
                <wp:extent cx="68400" cy="104760"/>
                <wp:effectExtent l="38100" t="38100" r="46355" b="48260"/>
                <wp:wrapNone/>
                <wp:docPr id="115044087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4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178E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266.55pt;margin-top:80.85pt;width:6.1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">
                <v:imagedata r:id="rId9" o:title=""/>
              </v:shape>
            </w:pict>
          </mc:Fallback>
        </mc:AlternateContent>
      </w:r>
      <w:r w:rsidR="00550CED" w:rsidRPr="00550CED">
        <w:rPr>
          <w:rFonts w:ascii="Calibri" w:hAnsi="Calibri"/>
          <w:b/>
        </w:rPr>
        <w:t>Opiskelija /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7966"/>
      </w:tblGrid>
      <w:tr w:rsidR="00550CED" w:rsidRPr="00550CED" w14:paraId="0635CC95" w14:textId="77777777" w:rsidTr="00685CFB">
        <w:tc>
          <w:tcPr>
            <w:tcW w:w="1668" w:type="dxa"/>
          </w:tcPr>
          <w:p w14:paraId="452FDA13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Nimi / </w:t>
            </w:r>
            <w:r w:rsidRPr="00550CED">
              <w:rPr>
                <w:rFonts w:ascii="Calibri" w:hAnsi="Calibri"/>
                <w:b/>
                <w:i/>
              </w:rPr>
              <w:t>Name</w:t>
            </w:r>
          </w:p>
        </w:tc>
        <w:tc>
          <w:tcPr>
            <w:tcW w:w="8079" w:type="dxa"/>
          </w:tcPr>
          <w:p w14:paraId="1883D39B" w14:textId="77777777" w:rsidR="00550CED" w:rsidRDefault="00FC76CC" w:rsidP="00550CE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NGUYEN XUAN BINH </w:t>
            </w:r>
          </w:p>
          <w:p w14:paraId="136AE091" w14:textId="65A88D66" w:rsidR="00FC76CC" w:rsidRPr="00550CED" w:rsidRDefault="00FC76CC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0CED" w:rsidRPr="00FC76CC" w14:paraId="772B261A" w14:textId="77777777" w:rsidTr="00685CFB">
        <w:tc>
          <w:tcPr>
            <w:tcW w:w="1668" w:type="dxa"/>
          </w:tcPr>
          <w:p w14:paraId="58F6228E" w14:textId="77777777" w:rsidR="00550CED" w:rsidRPr="00550CED" w:rsidRDefault="00530096" w:rsidP="00530096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Paikka ja aika / </w:t>
            </w:r>
            <w:r w:rsidRPr="00550CED">
              <w:rPr>
                <w:rFonts w:ascii="Calibri" w:hAnsi="Calibri"/>
                <w:b/>
                <w:i/>
              </w:rPr>
              <w:t>Place and date</w:t>
            </w:r>
            <w:r w:rsidRPr="00550CED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8079" w:type="dxa"/>
          </w:tcPr>
          <w:p w14:paraId="2F1C2513" w14:textId="7CA6DCA7" w:rsidR="00550CED" w:rsidRPr="00FC76CC" w:rsidRDefault="00FC76CC" w:rsidP="00550CE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 w:rsidRPr="00FC76CC">
              <w:rPr>
                <w:rFonts w:ascii="Calibri" w:hAnsi="Calibri"/>
                <w:lang w:val="en-US"/>
              </w:rPr>
              <w:t>AALTO UNIVERSITY SCHOOL OF S</w:t>
            </w:r>
            <w:r>
              <w:rPr>
                <w:rFonts w:ascii="Calibri" w:hAnsi="Calibri"/>
                <w:lang w:val="en-US"/>
              </w:rPr>
              <w:t>CIENCE</w:t>
            </w:r>
          </w:p>
          <w:p w14:paraId="759884CA" w14:textId="09713776" w:rsidR="00FC76CC" w:rsidRPr="00FC76CC" w:rsidRDefault="00FC76CC" w:rsidP="00550CE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 w:rsidRPr="00FC76CC">
              <w:rPr>
                <w:rFonts w:ascii="Calibri" w:hAnsi="Calibri"/>
                <w:lang w:val="en-US"/>
              </w:rPr>
              <w:t>19/02/2024</w:t>
            </w:r>
          </w:p>
        </w:tc>
      </w:tr>
      <w:tr w:rsidR="00550CED" w:rsidRPr="00550CED" w14:paraId="026C6093" w14:textId="77777777" w:rsidTr="00685CFB">
        <w:tc>
          <w:tcPr>
            <w:tcW w:w="1668" w:type="dxa"/>
          </w:tcPr>
          <w:p w14:paraId="4D61A2DD" w14:textId="77777777" w:rsidR="00550CED" w:rsidRPr="00550CED" w:rsidRDefault="00530096" w:rsidP="00550CE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Allekirjoitus / </w:t>
            </w:r>
            <w:r w:rsidRPr="00550CED">
              <w:rPr>
                <w:rFonts w:ascii="Calibri" w:hAnsi="Calibri"/>
                <w:b/>
                <w:i/>
              </w:rPr>
              <w:t>Signature</w:t>
            </w:r>
          </w:p>
        </w:tc>
        <w:tc>
          <w:tcPr>
            <w:tcW w:w="8079" w:type="dxa"/>
          </w:tcPr>
          <w:p w14:paraId="35B1D605" w14:textId="2120B24B" w:rsidR="00550CED" w:rsidRPr="00550CED" w:rsidRDefault="00A14B17" w:rsidP="00550CE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E64A057" wp14:editId="35BF712C">
                      <wp:simplePos x="0" y="0"/>
                      <wp:positionH relativeFrom="column">
                        <wp:posOffset>2208677</wp:posOffset>
                      </wp:positionH>
                      <wp:positionV relativeFrom="paragraph">
                        <wp:posOffset>205949</wp:posOffset>
                      </wp:positionV>
                      <wp:extent cx="38880" cy="46440"/>
                      <wp:effectExtent l="38100" t="38100" r="37465" b="48895"/>
                      <wp:wrapNone/>
                      <wp:docPr id="1684852707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80" cy="4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2BEBB1" id="Ink 56" o:spid="_x0000_s1026" type="#_x0000_t75" style="position:absolute;margin-left:173.55pt;margin-top:15.85pt;width:3.75pt;height: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UONKcwEAAAcDAAAOAAAAAAAAAAAAAAAAADwCAABkcnMvZTJvRG9jLnhtbFBL&#10;AQItABQABgAIAAAAIQDx9V9iYAIAACUGAAAQAAAAAAAAAAAAAAAAANsDAABkcnMvaW5rL2luazEu&#10;eG1sUEsBAi0AFAAGAAgAAAAhAJA9cYzdAAAACQEAAA8AAAAAAAAAAAAAAAAAaQ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5C40C94" wp14:editId="287A6B8C">
                      <wp:simplePos x="0" y="0"/>
                      <wp:positionH relativeFrom="column">
                        <wp:posOffset>1671320</wp:posOffset>
                      </wp:positionH>
                      <wp:positionV relativeFrom="paragraph">
                        <wp:posOffset>147955</wp:posOffset>
                      </wp:positionV>
                      <wp:extent cx="532020" cy="125095"/>
                      <wp:effectExtent l="38100" t="38100" r="20955" b="46355"/>
                      <wp:wrapNone/>
                      <wp:docPr id="910763585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2020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139B41" id="Ink 53" o:spid="_x0000_s1026" type="#_x0000_t75" style="position:absolute;margin-left:131.25pt;margin-top:11.3pt;width:42.6pt;height:1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52BAAB1F" wp14:editId="14203154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165735</wp:posOffset>
                      </wp:positionV>
                      <wp:extent cx="397610" cy="148145"/>
                      <wp:effectExtent l="38100" t="38100" r="2540" b="42545"/>
                      <wp:wrapNone/>
                      <wp:docPr id="732925511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7610" cy="148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1BB50" id="Ink 37" o:spid="_x0000_s1026" type="#_x0000_t75" style="position:absolute;margin-left:97pt;margin-top:12.7pt;width:32pt;height:1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46D9ED8" wp14:editId="742605AF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48260</wp:posOffset>
                      </wp:positionV>
                      <wp:extent cx="575585" cy="271180"/>
                      <wp:effectExtent l="38100" t="38100" r="34290" b="33655"/>
                      <wp:wrapNone/>
                      <wp:docPr id="418839217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5585" cy="271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6FBD61" id="Ink 26" o:spid="_x0000_s1026" type="#_x0000_t75" style="position:absolute;margin-left:31.9pt;margin-top:3.45pt;width:46pt;height:2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27BAB97" wp14:editId="7D3D37ED">
                      <wp:simplePos x="0" y="0"/>
                      <wp:positionH relativeFrom="column">
                        <wp:posOffset>335237</wp:posOffset>
                      </wp:positionH>
                      <wp:positionV relativeFrom="paragraph">
                        <wp:posOffset>45029</wp:posOffset>
                      </wp:positionV>
                      <wp:extent cx="198000" cy="248040"/>
                      <wp:effectExtent l="38100" t="38100" r="31115" b="38100"/>
                      <wp:wrapNone/>
                      <wp:docPr id="2087745161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0" cy="24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36FAC" id="Ink 10" o:spid="_x0000_s1026" type="#_x0000_t75" style="position:absolute;margin-left:26.05pt;margin-top:3.2pt;width:16.3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">
                      <v:imagedata r:id="rId19" o:title=""/>
                    </v:shape>
                  </w:pict>
                </mc:Fallback>
              </mc:AlternateContent>
            </w:r>
          </w:p>
        </w:tc>
      </w:tr>
    </w:tbl>
    <w:p w14:paraId="12C1AA51" w14:textId="77777777" w:rsidR="00550CED" w:rsidRPr="00550CED" w:rsidRDefault="00550CED" w:rsidP="00550CED">
      <w:pPr>
        <w:spacing w:after="0" w:line="240" w:lineRule="auto"/>
        <w:rPr>
          <w:rFonts w:ascii="Calibri" w:hAnsi="Calibri"/>
        </w:rPr>
      </w:pPr>
    </w:p>
    <w:p w14:paraId="2AAFA0C6" w14:textId="77777777" w:rsidR="00550CED" w:rsidRPr="00550CED" w:rsidRDefault="00550CED" w:rsidP="00550CED">
      <w:pPr>
        <w:spacing w:after="0" w:line="240" w:lineRule="auto"/>
        <w:rPr>
          <w:rFonts w:ascii="Calibri" w:hAnsi="Calibri"/>
          <w:b/>
        </w:rPr>
      </w:pPr>
      <w:r w:rsidRPr="00550CED">
        <w:rPr>
          <w:rFonts w:ascii="Calibri" w:hAnsi="Calibri"/>
          <w:b/>
        </w:rPr>
        <w:t>Valvoja /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7966"/>
      </w:tblGrid>
      <w:tr w:rsidR="00550CED" w:rsidRPr="00550CED" w14:paraId="05119849" w14:textId="77777777" w:rsidTr="00685CFB">
        <w:tc>
          <w:tcPr>
            <w:tcW w:w="1668" w:type="dxa"/>
          </w:tcPr>
          <w:p w14:paraId="2EB79104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Nimi / </w:t>
            </w:r>
            <w:r w:rsidRPr="00550CED">
              <w:rPr>
                <w:rFonts w:ascii="Calibri" w:hAnsi="Calibri"/>
                <w:b/>
                <w:i/>
              </w:rPr>
              <w:t>Name</w:t>
            </w:r>
          </w:p>
        </w:tc>
        <w:tc>
          <w:tcPr>
            <w:tcW w:w="8079" w:type="dxa"/>
          </w:tcPr>
          <w:p w14:paraId="53430C10" w14:textId="778A9BBB" w:rsidR="00550CED" w:rsidRPr="00550CED" w:rsidRDefault="00FC76CC" w:rsidP="00550CE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JUNHE LIAN</w:t>
            </w:r>
          </w:p>
          <w:p w14:paraId="4E3291D6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30096" w:rsidRPr="00FC76CC" w14:paraId="12B275DF" w14:textId="77777777" w:rsidTr="00685CFB">
        <w:tc>
          <w:tcPr>
            <w:tcW w:w="1668" w:type="dxa"/>
          </w:tcPr>
          <w:p w14:paraId="0F0BDE52" w14:textId="77777777" w:rsidR="00530096" w:rsidRPr="00550CED" w:rsidRDefault="00530096" w:rsidP="00685CFB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Paikka ja aika / </w:t>
            </w:r>
            <w:r w:rsidRPr="00550CED">
              <w:rPr>
                <w:rFonts w:ascii="Calibri" w:hAnsi="Calibri"/>
                <w:b/>
                <w:i/>
              </w:rPr>
              <w:t>Place and date</w:t>
            </w:r>
            <w:r w:rsidRPr="00550CED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8079" w:type="dxa"/>
          </w:tcPr>
          <w:p w14:paraId="555CB34C" w14:textId="24933D2D" w:rsidR="00530096" w:rsidRPr="00FC76CC" w:rsidRDefault="00FC76CC" w:rsidP="00550CE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 w:rsidRPr="00FC76CC">
              <w:rPr>
                <w:rFonts w:ascii="Calibri" w:hAnsi="Calibri"/>
                <w:lang w:val="en-US"/>
              </w:rPr>
              <w:t xml:space="preserve">AALTO UNIVERSITY SCHOOL OF </w:t>
            </w:r>
            <w:r>
              <w:rPr>
                <w:rFonts w:ascii="Calibri" w:hAnsi="Calibri"/>
                <w:lang w:val="en-US"/>
              </w:rPr>
              <w:t>ENGINEERING</w:t>
            </w:r>
          </w:p>
          <w:p w14:paraId="60575DB3" w14:textId="42744439" w:rsidR="00530096" w:rsidRPr="00FC76CC" w:rsidRDefault="00FC76CC" w:rsidP="00550CE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19/02/2024</w:t>
            </w:r>
          </w:p>
        </w:tc>
      </w:tr>
      <w:tr w:rsidR="00530096" w:rsidRPr="00550CED" w14:paraId="2C32DAF1" w14:textId="77777777" w:rsidTr="00685CFB">
        <w:tc>
          <w:tcPr>
            <w:tcW w:w="1668" w:type="dxa"/>
          </w:tcPr>
          <w:p w14:paraId="63609752" w14:textId="77777777" w:rsidR="00530096" w:rsidRPr="00550CED" w:rsidRDefault="00530096" w:rsidP="00685CFB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Allekirjoitus / </w:t>
            </w:r>
            <w:r w:rsidRPr="00550CED">
              <w:rPr>
                <w:rFonts w:ascii="Calibri" w:hAnsi="Calibri"/>
                <w:b/>
                <w:i/>
              </w:rPr>
              <w:t>Signature</w:t>
            </w:r>
          </w:p>
        </w:tc>
        <w:tc>
          <w:tcPr>
            <w:tcW w:w="8079" w:type="dxa"/>
          </w:tcPr>
          <w:p w14:paraId="0B99FE2F" w14:textId="77777777" w:rsidR="00530096" w:rsidRPr="00550CED" w:rsidRDefault="00530096" w:rsidP="00550CED">
            <w:pPr>
              <w:spacing w:after="0" w:line="240" w:lineRule="auto"/>
              <w:rPr>
                <w:rFonts w:ascii="Calibri" w:hAnsi="Calibri"/>
              </w:rPr>
            </w:pPr>
          </w:p>
          <w:p w14:paraId="2DB8F8F0" w14:textId="77777777" w:rsidR="00530096" w:rsidRPr="00550CED" w:rsidRDefault="00530096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36061B87" w14:textId="77777777" w:rsidR="00550CED" w:rsidRPr="00550CED" w:rsidRDefault="00550CED" w:rsidP="00550CED">
      <w:pPr>
        <w:spacing w:after="0" w:line="240" w:lineRule="auto"/>
        <w:rPr>
          <w:rFonts w:ascii="Calibri" w:hAnsi="Calibri"/>
        </w:rPr>
      </w:pPr>
    </w:p>
    <w:p w14:paraId="235AEAED" w14:textId="77777777" w:rsidR="00550CED" w:rsidRPr="00047F67" w:rsidRDefault="00550CED" w:rsidP="00550CED">
      <w:pPr>
        <w:spacing w:after="0" w:line="240" w:lineRule="auto"/>
        <w:rPr>
          <w:rFonts w:ascii="Calibri" w:hAnsi="Calibri"/>
          <w:i/>
        </w:rPr>
      </w:pPr>
      <w:r w:rsidRPr="00550CED">
        <w:rPr>
          <w:rFonts w:ascii="Calibri" w:hAnsi="Calibri"/>
          <w:b/>
        </w:rPr>
        <w:t>Ohjaaja / Advisor</w:t>
      </w:r>
      <w:r w:rsidR="00047F67">
        <w:rPr>
          <w:rFonts w:ascii="Calibri" w:hAnsi="Calibri"/>
          <w:b/>
        </w:rPr>
        <w:t xml:space="preserve"> </w:t>
      </w:r>
      <w:r w:rsidR="00047F67" w:rsidRPr="00047F67">
        <w:rPr>
          <w:rFonts w:ascii="Calibri" w:hAnsi="Calibri"/>
          <w:i/>
          <w:sz w:val="20"/>
          <w:szCs w:val="20"/>
        </w:rPr>
        <w:t>(Ohjaajalla oltava ylempi korkeakoulututkinto. Advisor must have Master’s degree or equivalent.)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7965"/>
      </w:tblGrid>
      <w:tr w:rsidR="00550CED" w:rsidRPr="00550CED" w14:paraId="1B8A3CC4" w14:textId="77777777" w:rsidTr="00685CFB">
        <w:tc>
          <w:tcPr>
            <w:tcW w:w="1668" w:type="dxa"/>
          </w:tcPr>
          <w:p w14:paraId="71F35A9D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Nimi / </w:t>
            </w:r>
            <w:r w:rsidRPr="00550CED">
              <w:rPr>
                <w:rFonts w:ascii="Calibri" w:hAnsi="Calibri"/>
                <w:b/>
                <w:i/>
              </w:rPr>
              <w:t>Name</w:t>
            </w:r>
          </w:p>
        </w:tc>
        <w:tc>
          <w:tcPr>
            <w:tcW w:w="8079" w:type="dxa"/>
          </w:tcPr>
          <w:p w14:paraId="1FE8350B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</w:rPr>
            </w:pPr>
          </w:p>
          <w:p w14:paraId="2A47B227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0CED" w:rsidRPr="00550CED" w14:paraId="0619F317" w14:textId="77777777" w:rsidTr="00685CFB">
        <w:tc>
          <w:tcPr>
            <w:tcW w:w="1668" w:type="dxa"/>
          </w:tcPr>
          <w:p w14:paraId="2149E054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Työpaikka / </w:t>
            </w:r>
            <w:r w:rsidRPr="00550CED">
              <w:rPr>
                <w:rFonts w:ascii="Calibri" w:hAnsi="Calibri"/>
                <w:b/>
                <w:i/>
              </w:rPr>
              <w:t>Work place</w:t>
            </w:r>
          </w:p>
        </w:tc>
        <w:tc>
          <w:tcPr>
            <w:tcW w:w="8079" w:type="dxa"/>
          </w:tcPr>
          <w:p w14:paraId="2A2FC80A" w14:textId="77777777" w:rsidR="00550CED" w:rsidRPr="00550CED" w:rsidRDefault="00550CED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30096" w:rsidRPr="00550CED" w14:paraId="5D25AAA2" w14:textId="77777777" w:rsidTr="00685CFB">
        <w:tc>
          <w:tcPr>
            <w:tcW w:w="1668" w:type="dxa"/>
          </w:tcPr>
          <w:p w14:paraId="2C8F6976" w14:textId="77777777" w:rsidR="00530096" w:rsidRPr="00550CED" w:rsidRDefault="00530096" w:rsidP="00685CFB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Paikka ja aika / </w:t>
            </w:r>
            <w:r w:rsidRPr="00550CED">
              <w:rPr>
                <w:rFonts w:ascii="Calibri" w:hAnsi="Calibri"/>
                <w:b/>
                <w:i/>
              </w:rPr>
              <w:t>Place and date</w:t>
            </w:r>
            <w:r w:rsidRPr="00550CED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8079" w:type="dxa"/>
          </w:tcPr>
          <w:p w14:paraId="14CD9EE0" w14:textId="77777777" w:rsidR="00530096" w:rsidRPr="00550CED" w:rsidRDefault="00530096" w:rsidP="00550CED">
            <w:pPr>
              <w:spacing w:after="0" w:line="240" w:lineRule="auto"/>
              <w:rPr>
                <w:rFonts w:ascii="Calibri" w:hAnsi="Calibri"/>
              </w:rPr>
            </w:pPr>
          </w:p>
          <w:p w14:paraId="2F54A409" w14:textId="77777777" w:rsidR="00530096" w:rsidRPr="00550CED" w:rsidRDefault="00530096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30096" w:rsidRPr="00550CED" w14:paraId="1A087057" w14:textId="77777777" w:rsidTr="00685CFB">
        <w:tc>
          <w:tcPr>
            <w:tcW w:w="1668" w:type="dxa"/>
          </w:tcPr>
          <w:p w14:paraId="090FFFFE" w14:textId="77777777" w:rsidR="00530096" w:rsidRPr="00550CED" w:rsidRDefault="00530096" w:rsidP="00685CFB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Allekirjoitus / </w:t>
            </w:r>
            <w:r w:rsidRPr="00550CED">
              <w:rPr>
                <w:rFonts w:ascii="Calibri" w:hAnsi="Calibri"/>
                <w:b/>
                <w:i/>
              </w:rPr>
              <w:t>Signature</w:t>
            </w:r>
            <w:r>
              <w:rPr>
                <w:rFonts w:ascii="Calibri" w:hAnsi="Calibri"/>
                <w:b/>
                <w:i/>
              </w:rPr>
              <w:t>*</w:t>
            </w:r>
          </w:p>
        </w:tc>
        <w:tc>
          <w:tcPr>
            <w:tcW w:w="8079" w:type="dxa"/>
          </w:tcPr>
          <w:p w14:paraId="45DC5F68" w14:textId="77777777" w:rsidR="00530096" w:rsidRPr="00550CED" w:rsidRDefault="00530096" w:rsidP="00550CED">
            <w:pPr>
              <w:spacing w:after="0" w:line="240" w:lineRule="auto"/>
              <w:rPr>
                <w:rFonts w:ascii="Calibri" w:hAnsi="Calibri"/>
              </w:rPr>
            </w:pPr>
          </w:p>
          <w:p w14:paraId="3244F219" w14:textId="77777777" w:rsidR="00530096" w:rsidRPr="00550CED" w:rsidRDefault="00530096" w:rsidP="00550CED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50CA897A" w14:textId="77777777" w:rsidR="00550CED" w:rsidRDefault="00550CED" w:rsidP="00550CED">
      <w:pPr>
        <w:spacing w:after="0" w:line="240" w:lineRule="auto"/>
        <w:rPr>
          <w:rFonts w:ascii="Calibri" w:hAnsi="Calibri"/>
          <w:i/>
          <w:sz w:val="20"/>
          <w:szCs w:val="20"/>
          <w:lang w:val="en-US"/>
        </w:rPr>
      </w:pPr>
      <w:r w:rsidRPr="00047F67">
        <w:rPr>
          <w:rFonts w:ascii="Calibri" w:hAnsi="Calibri"/>
          <w:sz w:val="20"/>
          <w:szCs w:val="20"/>
        </w:rPr>
        <w:t xml:space="preserve">* Ei pakollinen / </w:t>
      </w:r>
      <w:r w:rsidRPr="00047F67">
        <w:rPr>
          <w:rFonts w:ascii="Calibri" w:hAnsi="Calibri"/>
          <w:i/>
          <w:sz w:val="20"/>
          <w:szCs w:val="20"/>
        </w:rPr>
        <w:t>Si</w:t>
      </w:r>
      <w:r w:rsidRPr="00530096">
        <w:rPr>
          <w:rFonts w:ascii="Calibri" w:hAnsi="Calibri"/>
          <w:i/>
          <w:sz w:val="20"/>
          <w:szCs w:val="20"/>
          <w:lang w:val="en-US"/>
        </w:rPr>
        <w:t>gnature not compulsory</w:t>
      </w:r>
    </w:p>
    <w:p w14:paraId="453677EC" w14:textId="77777777" w:rsidR="001D3088" w:rsidRDefault="001D3088" w:rsidP="00550CED">
      <w:pPr>
        <w:spacing w:after="0" w:line="240" w:lineRule="auto"/>
        <w:rPr>
          <w:rFonts w:ascii="Calibri" w:hAnsi="Calibri"/>
          <w:b/>
        </w:rPr>
      </w:pPr>
    </w:p>
    <w:p w14:paraId="55A381DC" w14:textId="77777777" w:rsidR="001D3088" w:rsidRPr="001D3088" w:rsidRDefault="001D3088" w:rsidP="00550CED">
      <w:pPr>
        <w:spacing w:after="0" w:line="240" w:lineRule="auto"/>
        <w:rPr>
          <w:rFonts w:ascii="Calibri" w:hAnsi="Calibri"/>
          <w:b/>
        </w:rPr>
      </w:pPr>
      <w:r w:rsidRPr="001D3088">
        <w:rPr>
          <w:rFonts w:ascii="Calibri" w:hAnsi="Calibri"/>
          <w:b/>
        </w:rPr>
        <w:t>Jos diplomityö tehdään sivuaineeseen, tarvitaan myös pääaineen professorin hyväksyntä:</w:t>
      </w:r>
    </w:p>
    <w:p w14:paraId="7CB9A8B0" w14:textId="77777777" w:rsidR="001D3088" w:rsidRPr="001D3088" w:rsidRDefault="001D3088" w:rsidP="00550CED">
      <w:pPr>
        <w:spacing w:after="0" w:line="240" w:lineRule="auto"/>
        <w:rPr>
          <w:rFonts w:ascii="Calibri" w:hAnsi="Calibri"/>
          <w:b/>
          <w:i/>
          <w:lang w:val="en-US"/>
        </w:rPr>
      </w:pPr>
      <w:r w:rsidRPr="001D3088">
        <w:rPr>
          <w:rFonts w:ascii="Calibri" w:hAnsi="Calibri"/>
          <w:b/>
          <w:i/>
          <w:lang w:val="en-US"/>
        </w:rPr>
        <w:t>If your thesis topic is f</w:t>
      </w:r>
      <w:r>
        <w:rPr>
          <w:rFonts w:ascii="Calibri" w:hAnsi="Calibri"/>
          <w:b/>
          <w:i/>
          <w:lang w:val="en-US"/>
        </w:rPr>
        <w:t>rom your minor you also need an agreement from a professor of</w:t>
      </w:r>
      <w:r w:rsidRPr="001D3088">
        <w:rPr>
          <w:rFonts w:ascii="Calibri" w:hAnsi="Calibri"/>
          <w:b/>
          <w:i/>
          <w:lang w:val="en-US"/>
        </w:rPr>
        <w:t xml:space="preserve"> your major:</w:t>
      </w:r>
    </w:p>
    <w:p w14:paraId="79896AFC" w14:textId="77777777" w:rsidR="001D3088" w:rsidRDefault="001D3088" w:rsidP="00550CED">
      <w:pPr>
        <w:spacing w:after="0" w:line="240" w:lineRule="auto"/>
        <w:rPr>
          <w:rFonts w:ascii="Calibri" w:hAnsi="Calibri"/>
          <w:lang w:val="en-US"/>
        </w:rPr>
      </w:pPr>
    </w:p>
    <w:p w14:paraId="27DA39EA" w14:textId="77777777" w:rsidR="001D3088" w:rsidRPr="001D3088" w:rsidRDefault="001D3088" w:rsidP="001D3088">
      <w:pPr>
        <w:spacing w:after="0" w:line="240" w:lineRule="auto"/>
        <w:rPr>
          <w:rFonts w:ascii="Calibri" w:hAnsi="Calibri"/>
          <w:b/>
          <w:lang w:val="en-US"/>
        </w:rPr>
      </w:pPr>
      <w:r w:rsidRPr="001D3088">
        <w:rPr>
          <w:rFonts w:ascii="Calibri" w:hAnsi="Calibri"/>
          <w:b/>
          <w:lang w:val="en-US"/>
        </w:rPr>
        <w:t xml:space="preserve">Pääaineen professorin hyväksyntä / </w:t>
      </w:r>
      <w:r>
        <w:rPr>
          <w:rFonts w:ascii="Calibri" w:hAnsi="Calibri"/>
          <w:b/>
          <w:lang w:val="en-US"/>
        </w:rPr>
        <w:t xml:space="preserve">Agreement of </w:t>
      </w:r>
      <w:r w:rsidRPr="001D3088">
        <w:rPr>
          <w:rFonts w:ascii="Calibri" w:hAnsi="Calibri"/>
          <w:b/>
          <w:lang w:val="en-US"/>
        </w:rPr>
        <w:t xml:space="preserve">the professor of </w:t>
      </w:r>
      <w:r>
        <w:rPr>
          <w:rFonts w:ascii="Calibri" w:hAnsi="Calibri"/>
          <w:b/>
          <w:lang w:val="en-US"/>
        </w:rPr>
        <w:t xml:space="preserve">the </w:t>
      </w:r>
      <w:r w:rsidRPr="001D3088">
        <w:rPr>
          <w:rFonts w:ascii="Calibri" w:hAnsi="Calibri"/>
          <w:b/>
          <w:lang w:val="en-US"/>
        </w:rPr>
        <w:t>student’s 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7966"/>
      </w:tblGrid>
      <w:tr w:rsidR="001D3088" w:rsidRPr="00550CED" w14:paraId="7F9EE459" w14:textId="77777777" w:rsidTr="00FC76CC">
        <w:trPr>
          <w:trHeight w:val="80"/>
        </w:trPr>
        <w:tc>
          <w:tcPr>
            <w:tcW w:w="1668" w:type="dxa"/>
          </w:tcPr>
          <w:p w14:paraId="79EC7CED" w14:textId="77777777" w:rsidR="001D3088" w:rsidRPr="00550CED" w:rsidRDefault="001D3088" w:rsidP="00FD3F1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Nimi / </w:t>
            </w:r>
            <w:r w:rsidRPr="00550CED">
              <w:rPr>
                <w:rFonts w:ascii="Calibri" w:hAnsi="Calibri"/>
                <w:b/>
                <w:i/>
              </w:rPr>
              <w:t>Name</w:t>
            </w:r>
          </w:p>
        </w:tc>
        <w:tc>
          <w:tcPr>
            <w:tcW w:w="8079" w:type="dxa"/>
          </w:tcPr>
          <w:p w14:paraId="008195C6" w14:textId="09CBEB5B" w:rsidR="001D3088" w:rsidRPr="00550CED" w:rsidRDefault="00FC76CC" w:rsidP="00FD3F1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PEKKA MARTTINEN</w:t>
            </w:r>
          </w:p>
          <w:p w14:paraId="065B8235" w14:textId="77777777" w:rsidR="001D3088" w:rsidRPr="00550CED" w:rsidRDefault="001D3088" w:rsidP="00FD3F1D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1D3088" w:rsidRPr="00FC76CC" w14:paraId="4D6E3849" w14:textId="77777777" w:rsidTr="00FC76CC">
        <w:trPr>
          <w:trHeight w:val="386"/>
        </w:trPr>
        <w:tc>
          <w:tcPr>
            <w:tcW w:w="1668" w:type="dxa"/>
          </w:tcPr>
          <w:p w14:paraId="0DAB1F68" w14:textId="77777777" w:rsidR="001D3088" w:rsidRPr="00550CED" w:rsidRDefault="001D3088" w:rsidP="00FD3F1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Paikka ja aika / </w:t>
            </w:r>
            <w:r w:rsidRPr="00550CED">
              <w:rPr>
                <w:rFonts w:ascii="Calibri" w:hAnsi="Calibri"/>
                <w:b/>
                <w:i/>
              </w:rPr>
              <w:t>Place and date</w:t>
            </w:r>
            <w:r w:rsidRPr="00550CED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8079" w:type="dxa"/>
          </w:tcPr>
          <w:p w14:paraId="78E090C0" w14:textId="30E565A7" w:rsidR="001D3088" w:rsidRPr="00FC76CC" w:rsidRDefault="00FC76CC" w:rsidP="00FD3F1D">
            <w:pPr>
              <w:spacing w:after="0" w:line="240" w:lineRule="auto"/>
              <w:rPr>
                <w:rFonts w:ascii="Calibri" w:hAnsi="Calibri"/>
                <w:lang w:val="en-US"/>
              </w:rPr>
            </w:pPr>
            <w:r w:rsidRPr="00FC76CC">
              <w:rPr>
                <w:rFonts w:ascii="Calibri" w:hAnsi="Calibri"/>
                <w:lang w:val="en-US"/>
              </w:rPr>
              <w:t>AALTO UNIVERSITY SCHOOL OF S</w:t>
            </w:r>
            <w:r>
              <w:rPr>
                <w:rFonts w:ascii="Calibri" w:hAnsi="Calibri"/>
                <w:lang w:val="en-US"/>
              </w:rPr>
              <w:t>CIENCE</w:t>
            </w:r>
            <w:r w:rsidRPr="00FC76CC">
              <w:rPr>
                <w:rFonts w:ascii="Calibri" w:hAnsi="Calibri"/>
                <w:lang w:val="en-US"/>
              </w:rPr>
              <w:br/>
              <w:t>19/02/2024</w:t>
            </w:r>
          </w:p>
          <w:p w14:paraId="5A1E09E3" w14:textId="77777777" w:rsidR="001D3088" w:rsidRPr="00FC76CC" w:rsidRDefault="001D3088" w:rsidP="00FD3F1D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1D3088" w:rsidRPr="00550CED" w14:paraId="481F12B2" w14:textId="77777777" w:rsidTr="00FD3F1D">
        <w:tc>
          <w:tcPr>
            <w:tcW w:w="1668" w:type="dxa"/>
          </w:tcPr>
          <w:p w14:paraId="187214CD" w14:textId="77777777" w:rsidR="001D3088" w:rsidRPr="00550CED" w:rsidRDefault="001D3088" w:rsidP="00FD3F1D">
            <w:pPr>
              <w:spacing w:after="0" w:line="240" w:lineRule="auto"/>
              <w:rPr>
                <w:rFonts w:ascii="Calibri" w:hAnsi="Calibri"/>
                <w:b/>
              </w:rPr>
            </w:pPr>
            <w:r w:rsidRPr="00550CED">
              <w:rPr>
                <w:rFonts w:ascii="Calibri" w:hAnsi="Calibri"/>
                <w:b/>
              </w:rPr>
              <w:t xml:space="preserve">Allekirjoitus / </w:t>
            </w:r>
            <w:r w:rsidRPr="00550CED">
              <w:rPr>
                <w:rFonts w:ascii="Calibri" w:hAnsi="Calibri"/>
                <w:b/>
                <w:i/>
              </w:rPr>
              <w:t>Signature</w:t>
            </w:r>
          </w:p>
        </w:tc>
        <w:tc>
          <w:tcPr>
            <w:tcW w:w="8079" w:type="dxa"/>
          </w:tcPr>
          <w:p w14:paraId="6B94AC80" w14:textId="77777777" w:rsidR="001D3088" w:rsidRPr="00550CED" w:rsidRDefault="001D3088" w:rsidP="00FD3F1D">
            <w:pPr>
              <w:spacing w:after="0" w:line="240" w:lineRule="auto"/>
              <w:rPr>
                <w:rFonts w:ascii="Calibri" w:hAnsi="Calibri"/>
              </w:rPr>
            </w:pPr>
          </w:p>
          <w:p w14:paraId="41AA94E6" w14:textId="77777777" w:rsidR="001D3088" w:rsidRPr="00550CED" w:rsidRDefault="001D3088" w:rsidP="00FD3F1D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567C061C" w14:textId="77777777" w:rsidR="00E75E4F" w:rsidRPr="001D3088" w:rsidRDefault="00E75E4F" w:rsidP="00550CED">
      <w:pPr>
        <w:suppressAutoHyphens/>
        <w:spacing w:after="0"/>
        <w:rPr>
          <w:rFonts w:ascii="Calibri" w:hAnsi="Calibri"/>
          <w:lang w:val="en-US"/>
        </w:rPr>
      </w:pPr>
    </w:p>
    <w:sectPr w:rsidR="00E75E4F" w:rsidRPr="001D3088" w:rsidSect="00897514">
      <w:headerReference w:type="default" r:id="rId20"/>
      <w:headerReference w:type="first" r:id="rId21"/>
      <w:pgSz w:w="11906" w:h="16838" w:code="9"/>
      <w:pgMar w:top="1701" w:right="1134" w:bottom="1134" w:left="1134" w:header="964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1537" w14:textId="77777777" w:rsidR="00897514" w:rsidRDefault="00897514">
      <w:r>
        <w:separator/>
      </w:r>
    </w:p>
  </w:endnote>
  <w:endnote w:type="continuationSeparator" w:id="0">
    <w:p w14:paraId="611A1482" w14:textId="77777777" w:rsidR="00897514" w:rsidRDefault="0089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800C" w14:textId="77777777" w:rsidR="00897514" w:rsidRDefault="00897514">
      <w:r>
        <w:separator/>
      </w:r>
    </w:p>
  </w:footnote>
  <w:footnote w:type="continuationSeparator" w:id="0">
    <w:p w14:paraId="71024558" w14:textId="77777777" w:rsidR="00897514" w:rsidRDefault="00897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16"/>
      <w:gridCol w:w="2608"/>
      <w:gridCol w:w="1304"/>
      <w:gridCol w:w="772"/>
    </w:tblGrid>
    <w:tr w:rsidR="000C10A6" w:rsidRPr="00681162" w14:paraId="50D1B2B9" w14:textId="77777777" w:rsidTr="009734C5">
      <w:trPr>
        <w:cantSplit/>
      </w:trPr>
      <w:tc>
        <w:tcPr>
          <w:tcW w:w="5216" w:type="dxa"/>
          <w:vMerge w:val="restart"/>
        </w:tcPr>
        <w:p w14:paraId="626D5CEB" w14:textId="77777777" w:rsidR="000C10A6" w:rsidRPr="00C517EA" w:rsidRDefault="000C10A6" w:rsidP="00C517EA">
          <w:pPr>
            <w:rPr>
              <w:noProof/>
            </w:rPr>
          </w:pPr>
        </w:p>
      </w:tc>
      <w:tc>
        <w:tcPr>
          <w:tcW w:w="2608" w:type="dxa"/>
        </w:tcPr>
        <w:p w14:paraId="18927F16" w14:textId="77777777" w:rsidR="000C10A6" w:rsidRPr="008B69BA" w:rsidRDefault="000C10A6" w:rsidP="008B69BA">
          <w:pPr>
            <w:pStyle w:val="Header"/>
            <w:rPr>
              <w:b/>
            </w:rPr>
          </w:pPr>
          <w:r w:rsidRPr="008B69BA">
            <w:rPr>
              <w:b/>
            </w:rPr>
            <w:fldChar w:fldCharType="begin"/>
          </w:r>
          <w:r w:rsidRPr="008B69BA">
            <w:rPr>
              <w:b/>
            </w:rPr>
            <w:instrText xml:space="preserve"> macrobutton nomacro &lt;Asiakirjatyyppi&gt; </w:instrText>
          </w:r>
          <w:r w:rsidRPr="008B69BA">
            <w:rPr>
              <w:b/>
            </w:rPr>
            <w:fldChar w:fldCharType="end"/>
          </w:r>
        </w:p>
      </w:tc>
      <w:tc>
        <w:tcPr>
          <w:tcW w:w="1304" w:type="dxa"/>
        </w:tcPr>
        <w:p w14:paraId="47222F0E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macrobutton nomacro &lt;Numero&gt; </w:instrText>
          </w:r>
          <w:r w:rsidRPr="008B69BA">
            <w:fldChar w:fldCharType="end"/>
          </w:r>
        </w:p>
      </w:tc>
      <w:tc>
        <w:tcPr>
          <w:tcW w:w="772" w:type="dxa"/>
        </w:tcPr>
        <w:p w14:paraId="0574118B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PAGE  \* MERGEFORMAT </w:instrText>
          </w:r>
          <w:r w:rsidRPr="008B69BA">
            <w:fldChar w:fldCharType="separate"/>
          </w:r>
          <w:r w:rsidR="00FC4B63">
            <w:rPr>
              <w:noProof/>
            </w:rPr>
            <w:t>2</w:t>
          </w:r>
          <w:r w:rsidRPr="008B69BA">
            <w:fldChar w:fldCharType="end"/>
          </w:r>
          <w:r w:rsidRPr="008B69BA">
            <w:t xml:space="preserve"> (</w:t>
          </w:r>
          <w:r w:rsidR="00FC4B63">
            <w:rPr>
              <w:noProof/>
            </w:rPr>
            <w:fldChar w:fldCharType="begin"/>
          </w:r>
          <w:r w:rsidR="00FC4B63">
            <w:rPr>
              <w:noProof/>
            </w:rPr>
            <w:instrText xml:space="preserve"> NUMPAGES  \* MERGEFORMAT </w:instrText>
          </w:r>
          <w:r w:rsidR="00FC4B63">
            <w:rPr>
              <w:noProof/>
            </w:rPr>
            <w:fldChar w:fldCharType="separate"/>
          </w:r>
          <w:r w:rsidR="00FC4B63">
            <w:rPr>
              <w:noProof/>
            </w:rPr>
            <w:t>2</w:t>
          </w:r>
          <w:r w:rsidR="00FC4B63">
            <w:rPr>
              <w:noProof/>
            </w:rPr>
            <w:fldChar w:fldCharType="end"/>
          </w:r>
          <w:r w:rsidRPr="008B69BA">
            <w:t>)</w:t>
          </w:r>
        </w:p>
      </w:tc>
    </w:tr>
    <w:tr w:rsidR="000C10A6" w:rsidRPr="00681162" w14:paraId="281FFFEA" w14:textId="77777777" w:rsidTr="009734C5">
      <w:trPr>
        <w:cantSplit/>
      </w:trPr>
      <w:tc>
        <w:tcPr>
          <w:tcW w:w="5216" w:type="dxa"/>
          <w:vMerge/>
        </w:tcPr>
        <w:p w14:paraId="17C24A03" w14:textId="77777777" w:rsidR="000C10A6" w:rsidRPr="00681162" w:rsidRDefault="000C10A6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14:paraId="139E10A9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macrobutton nomacro &lt;Tyypin täydenne&gt; </w:instrText>
          </w:r>
          <w:r w:rsidRPr="008B69BA">
            <w:fldChar w:fldCharType="end"/>
          </w:r>
        </w:p>
      </w:tc>
      <w:tc>
        <w:tcPr>
          <w:tcW w:w="2076" w:type="dxa"/>
          <w:gridSpan w:val="2"/>
        </w:tcPr>
        <w:p w14:paraId="31F1E662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macrobutton nomacro &lt;Liite&gt;</w:instrText>
          </w:r>
          <w:r w:rsidRPr="008B69BA">
            <w:fldChar w:fldCharType="end"/>
          </w:r>
        </w:p>
      </w:tc>
    </w:tr>
    <w:tr w:rsidR="000C10A6" w:rsidRPr="00681162" w14:paraId="69509F08" w14:textId="77777777" w:rsidTr="009734C5">
      <w:trPr>
        <w:cantSplit/>
      </w:trPr>
      <w:tc>
        <w:tcPr>
          <w:tcW w:w="5216" w:type="dxa"/>
          <w:vMerge/>
        </w:tcPr>
        <w:p w14:paraId="6EA98454" w14:textId="77777777" w:rsidR="000C10A6" w:rsidRPr="00681162" w:rsidRDefault="000C10A6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14:paraId="78467FED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macrobutton nomacro &lt;Asiakirjan luonne&gt; </w:instrText>
          </w:r>
          <w:r w:rsidRPr="008B69BA">
            <w:fldChar w:fldCharType="end"/>
          </w:r>
        </w:p>
      </w:tc>
      <w:tc>
        <w:tcPr>
          <w:tcW w:w="2076" w:type="dxa"/>
          <w:gridSpan w:val="2"/>
        </w:tcPr>
        <w:p w14:paraId="43A69937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macrobutton nomacro &lt;Asiatunnus&gt; </w:instrText>
          </w:r>
          <w:r w:rsidRPr="008B69BA">
            <w:fldChar w:fldCharType="end"/>
          </w:r>
        </w:p>
      </w:tc>
    </w:tr>
    <w:tr w:rsidR="000C10A6" w:rsidRPr="00681162" w14:paraId="005F1841" w14:textId="77777777" w:rsidTr="009734C5">
      <w:trPr>
        <w:cantSplit/>
      </w:trPr>
      <w:tc>
        <w:tcPr>
          <w:tcW w:w="5216" w:type="dxa"/>
          <w:vMerge/>
        </w:tcPr>
        <w:p w14:paraId="54F1DDC2" w14:textId="77777777" w:rsidR="000C10A6" w:rsidRPr="00681162" w:rsidRDefault="000C10A6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14:paraId="5DD52BE0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macrobutton nomacro &lt;Päivämäärä&gt; </w:instrText>
          </w:r>
          <w:r w:rsidRPr="008B69BA">
            <w:fldChar w:fldCharType="end"/>
          </w:r>
        </w:p>
      </w:tc>
      <w:tc>
        <w:tcPr>
          <w:tcW w:w="2076" w:type="dxa"/>
          <w:gridSpan w:val="2"/>
        </w:tcPr>
        <w:p w14:paraId="56010664" w14:textId="77777777" w:rsidR="000C10A6" w:rsidRPr="008B69BA" w:rsidRDefault="000C10A6" w:rsidP="008B69BA">
          <w:pPr>
            <w:pStyle w:val="Header"/>
          </w:pPr>
          <w:r w:rsidRPr="008B69BA">
            <w:fldChar w:fldCharType="begin"/>
          </w:r>
          <w:r w:rsidRPr="008B69BA">
            <w:instrText xml:space="preserve"> macrobutton nomacro &lt;Julkisuus&gt; </w:instrText>
          </w:r>
          <w:r w:rsidRPr="008B69BA">
            <w:fldChar w:fldCharType="end"/>
          </w:r>
        </w:p>
      </w:tc>
    </w:tr>
  </w:tbl>
  <w:p w14:paraId="5B3214A2" w14:textId="77777777" w:rsidR="001D708E" w:rsidRDefault="001D708E" w:rsidP="003D2396">
    <w:pPr>
      <w:pStyle w:val="Header"/>
      <w:rPr>
        <w:noProof/>
        <w:sz w:val="2"/>
        <w:szCs w:val="2"/>
      </w:rPr>
    </w:pPr>
  </w:p>
  <w:p w14:paraId="2B4E6C56" w14:textId="77777777" w:rsidR="001D708E" w:rsidRPr="0077050C" w:rsidRDefault="00E75E4F" w:rsidP="003D2396">
    <w:pPr>
      <w:pStyle w:val="Header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5678" behindDoc="1" locked="1" layoutInCell="1" allowOverlap="1" wp14:anchorId="406EC909" wp14:editId="752323E0">
          <wp:simplePos x="0" y="0"/>
          <wp:positionH relativeFrom="page">
            <wp:posOffset>344805</wp:posOffset>
          </wp:positionH>
          <wp:positionV relativeFrom="page">
            <wp:posOffset>207645</wp:posOffset>
          </wp:positionV>
          <wp:extent cx="2872740" cy="1228090"/>
          <wp:effectExtent l="0" t="0" r="3810" b="0"/>
          <wp:wrapNone/>
          <wp:docPr id="3" name="Picture 3" descr="Aalto_FI_Insinoori_13_BLACK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alto_FI_Insinoori_13_BLACK_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2740" cy="1228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60DD" w14:textId="77777777" w:rsidR="001D708E" w:rsidRDefault="001D708E" w:rsidP="00AD05DB">
    <w:pPr>
      <w:pStyle w:val="Header"/>
      <w:rPr>
        <w:noProof/>
        <w:sz w:val="2"/>
        <w:szCs w:val="2"/>
      </w:rPr>
    </w:pPr>
  </w:p>
  <w:p w14:paraId="3C79DAD2" w14:textId="77777777" w:rsidR="001D708E" w:rsidRDefault="001D708E">
    <w:pPr>
      <w:framePr w:hSpace="141" w:wrap="around" w:vAnchor="page" w:hAnchor="page" w:x="1248" w:y="1248"/>
      <w:rPr>
        <w:noProof/>
      </w:rPr>
    </w:pPr>
  </w:p>
  <w:tbl>
    <w:tblPr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16"/>
      <w:gridCol w:w="2608"/>
      <w:gridCol w:w="1304"/>
      <w:gridCol w:w="772"/>
    </w:tblGrid>
    <w:tr w:rsidR="00F87F92" w:rsidRPr="00681162" w14:paraId="0901F344" w14:textId="77777777" w:rsidTr="003D60A6">
      <w:trPr>
        <w:cantSplit/>
      </w:trPr>
      <w:tc>
        <w:tcPr>
          <w:tcW w:w="5216" w:type="dxa"/>
          <w:vMerge w:val="restart"/>
        </w:tcPr>
        <w:p w14:paraId="29CC90A5" w14:textId="77777777" w:rsidR="00F87F92" w:rsidRPr="00C517EA" w:rsidRDefault="00F87F92" w:rsidP="003D60A6">
          <w:pPr>
            <w:rPr>
              <w:noProof/>
            </w:rPr>
          </w:pPr>
        </w:p>
      </w:tc>
      <w:tc>
        <w:tcPr>
          <w:tcW w:w="2608" w:type="dxa"/>
        </w:tcPr>
        <w:p w14:paraId="27D5C211" w14:textId="77777777" w:rsidR="00F87F92" w:rsidRPr="008B69BA" w:rsidRDefault="00F87F92" w:rsidP="008B69BA">
          <w:pPr>
            <w:pStyle w:val="Header"/>
            <w:rPr>
              <w:b/>
            </w:rPr>
          </w:pPr>
        </w:p>
      </w:tc>
      <w:tc>
        <w:tcPr>
          <w:tcW w:w="1304" w:type="dxa"/>
        </w:tcPr>
        <w:p w14:paraId="4E82BB86" w14:textId="77777777" w:rsidR="00F87F92" w:rsidRPr="008B69BA" w:rsidRDefault="00F87F92" w:rsidP="008B69BA">
          <w:pPr>
            <w:pStyle w:val="Header"/>
          </w:pPr>
        </w:p>
      </w:tc>
      <w:tc>
        <w:tcPr>
          <w:tcW w:w="772" w:type="dxa"/>
        </w:tcPr>
        <w:p w14:paraId="0860EA1C" w14:textId="77777777" w:rsidR="00F87F92" w:rsidRPr="008B69BA" w:rsidRDefault="00F87F92" w:rsidP="008B69BA">
          <w:pPr>
            <w:pStyle w:val="Header"/>
          </w:pPr>
        </w:p>
      </w:tc>
    </w:tr>
    <w:tr w:rsidR="00F87F92" w:rsidRPr="00681162" w14:paraId="1A389D6B" w14:textId="77777777" w:rsidTr="003D60A6">
      <w:trPr>
        <w:cantSplit/>
      </w:trPr>
      <w:tc>
        <w:tcPr>
          <w:tcW w:w="5216" w:type="dxa"/>
          <w:vMerge/>
        </w:tcPr>
        <w:p w14:paraId="2ADE28EF" w14:textId="77777777" w:rsidR="00F87F92" w:rsidRPr="00681162" w:rsidRDefault="00F87F92" w:rsidP="003D60A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14:paraId="27D51944" w14:textId="77777777" w:rsidR="00F87F92" w:rsidRPr="008B69BA" w:rsidRDefault="00F87F92" w:rsidP="008B69BA">
          <w:pPr>
            <w:pStyle w:val="Header"/>
          </w:pPr>
        </w:p>
      </w:tc>
      <w:tc>
        <w:tcPr>
          <w:tcW w:w="2076" w:type="dxa"/>
          <w:gridSpan w:val="2"/>
        </w:tcPr>
        <w:p w14:paraId="35370146" w14:textId="77777777" w:rsidR="00F87F92" w:rsidRPr="008B69BA" w:rsidRDefault="00F87F92" w:rsidP="008B69BA">
          <w:pPr>
            <w:pStyle w:val="Header"/>
          </w:pPr>
        </w:p>
      </w:tc>
    </w:tr>
    <w:tr w:rsidR="00F87F92" w:rsidRPr="00681162" w14:paraId="16A6A67D" w14:textId="77777777" w:rsidTr="003D60A6">
      <w:trPr>
        <w:cantSplit/>
      </w:trPr>
      <w:tc>
        <w:tcPr>
          <w:tcW w:w="5216" w:type="dxa"/>
          <w:vMerge/>
        </w:tcPr>
        <w:p w14:paraId="08FBD430" w14:textId="77777777" w:rsidR="00F87F92" w:rsidRPr="00681162" w:rsidRDefault="00F87F92" w:rsidP="003D60A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14:paraId="4007DF66" w14:textId="77777777" w:rsidR="00F87F92" w:rsidRPr="008B69BA" w:rsidRDefault="00F87F92" w:rsidP="008B69BA">
          <w:pPr>
            <w:pStyle w:val="Header"/>
          </w:pPr>
        </w:p>
      </w:tc>
      <w:tc>
        <w:tcPr>
          <w:tcW w:w="2076" w:type="dxa"/>
          <w:gridSpan w:val="2"/>
        </w:tcPr>
        <w:p w14:paraId="09121B1C" w14:textId="77777777" w:rsidR="00F87F92" w:rsidRPr="008B69BA" w:rsidRDefault="00F87F92" w:rsidP="008B69BA">
          <w:pPr>
            <w:pStyle w:val="Header"/>
          </w:pPr>
        </w:p>
      </w:tc>
    </w:tr>
    <w:tr w:rsidR="00F87F92" w:rsidRPr="00681162" w14:paraId="441D937B" w14:textId="77777777" w:rsidTr="003D60A6">
      <w:trPr>
        <w:cantSplit/>
      </w:trPr>
      <w:tc>
        <w:tcPr>
          <w:tcW w:w="5216" w:type="dxa"/>
          <w:vMerge/>
        </w:tcPr>
        <w:p w14:paraId="124DCE6C" w14:textId="77777777" w:rsidR="00F87F92" w:rsidRPr="00681162" w:rsidRDefault="00F87F92" w:rsidP="003D60A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14:paraId="4DF4C3E0" w14:textId="77777777" w:rsidR="00F87F92" w:rsidRPr="008B69BA" w:rsidRDefault="00F87F92" w:rsidP="008B69BA">
          <w:pPr>
            <w:pStyle w:val="Header"/>
          </w:pPr>
        </w:p>
      </w:tc>
      <w:tc>
        <w:tcPr>
          <w:tcW w:w="2076" w:type="dxa"/>
          <w:gridSpan w:val="2"/>
        </w:tcPr>
        <w:p w14:paraId="420B3C85" w14:textId="77777777" w:rsidR="00F87F92" w:rsidRPr="008B69BA" w:rsidRDefault="00F87F92" w:rsidP="008B69BA">
          <w:pPr>
            <w:pStyle w:val="Header"/>
          </w:pPr>
        </w:p>
      </w:tc>
    </w:tr>
  </w:tbl>
  <w:p w14:paraId="3DAFB55E" w14:textId="77777777" w:rsidR="001D708E" w:rsidRPr="00AD05DB" w:rsidRDefault="00E75E4F" w:rsidP="00AD05DB">
    <w:pPr>
      <w:pStyle w:val="Header"/>
      <w:rPr>
        <w:noProof/>
        <w:szCs w:val="2"/>
      </w:rPr>
    </w:pPr>
    <w:r>
      <w:rPr>
        <w:noProof/>
      </w:rPr>
      <w:drawing>
        <wp:anchor distT="0" distB="0" distL="114300" distR="114300" simplePos="0" relativeHeight="251656703" behindDoc="1" locked="1" layoutInCell="1" allowOverlap="1" wp14:anchorId="60243EC3" wp14:editId="69889860">
          <wp:simplePos x="0" y="0"/>
          <wp:positionH relativeFrom="page">
            <wp:posOffset>344805</wp:posOffset>
          </wp:positionH>
          <wp:positionV relativeFrom="page">
            <wp:posOffset>26670</wp:posOffset>
          </wp:positionV>
          <wp:extent cx="2872740" cy="1228090"/>
          <wp:effectExtent l="0" t="0" r="3810" b="0"/>
          <wp:wrapNone/>
          <wp:docPr id="1" name="Picture 1" descr="Aalto_FI_Insinoori_13_BLACK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alto_FI_Insinoori_13_BLACK_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2740" cy="1228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7A52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ACC4A26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5294D2E"/>
    <w:multiLevelType w:val="hybridMultilevel"/>
    <w:tmpl w:val="75966574"/>
    <w:lvl w:ilvl="0" w:tplc="0C22C9AC">
      <w:start w:val="1"/>
      <w:numFmt w:val="bullet"/>
      <w:pStyle w:val="Bulleted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23DE"/>
    <w:multiLevelType w:val="hybridMultilevel"/>
    <w:tmpl w:val="CE8EC07C"/>
    <w:lvl w:ilvl="0" w:tplc="B6345D2C">
      <w:start w:val="1"/>
      <w:numFmt w:val="decimal"/>
      <w:lvlRestart w:val="0"/>
      <w:pStyle w:val="Numbered1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1C4550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BD401F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E7F611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2E50D91"/>
    <w:multiLevelType w:val="hybridMultilevel"/>
    <w:tmpl w:val="6E74DE04"/>
    <w:lvl w:ilvl="0" w:tplc="69CC238E">
      <w:start w:val="1"/>
      <w:numFmt w:val="decimal"/>
      <w:pStyle w:val="Numbered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927C35"/>
    <w:multiLevelType w:val="multilevel"/>
    <w:tmpl w:val="FAB0B544"/>
    <w:lvl w:ilvl="0">
      <w:start w:val="1"/>
      <w:numFmt w:val="decimal"/>
      <w:pStyle w:val="Heading1"/>
      <w:suff w:val="space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52F25B61"/>
    <w:multiLevelType w:val="hybridMultilevel"/>
    <w:tmpl w:val="D9368AE6"/>
    <w:lvl w:ilvl="0" w:tplc="BFFA6EE6">
      <w:start w:val="1"/>
      <w:numFmt w:val="lowerLetter"/>
      <w:lvlRestart w:val="0"/>
      <w:pStyle w:val="Abc2"/>
      <w:lvlText w:val="%1)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A819D9"/>
    <w:multiLevelType w:val="hybridMultilevel"/>
    <w:tmpl w:val="3808FC9A"/>
    <w:lvl w:ilvl="0" w:tplc="1A0A5E04">
      <w:start w:val="1"/>
      <w:numFmt w:val="lowerLetter"/>
      <w:lvlRestart w:val="0"/>
      <w:pStyle w:val="Abc1"/>
      <w:lvlText w:val="%1)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35623A"/>
    <w:multiLevelType w:val="hybridMultilevel"/>
    <w:tmpl w:val="F39439E2"/>
    <w:lvl w:ilvl="0" w:tplc="220C74BC">
      <w:start w:val="1"/>
      <w:numFmt w:val="lowerLetter"/>
      <w:pStyle w:val="Abc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DB3484"/>
    <w:multiLevelType w:val="multilevel"/>
    <w:tmpl w:val="0E9A90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B8935B9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BB718AE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E126830"/>
    <w:multiLevelType w:val="hybridMultilevel"/>
    <w:tmpl w:val="DEAAAF90"/>
    <w:lvl w:ilvl="0" w:tplc="8DE03A2A">
      <w:start w:val="1"/>
      <w:numFmt w:val="decimal"/>
      <w:lvlRestart w:val="0"/>
      <w:pStyle w:val="Numbered2"/>
      <w:lvlText w:val="%1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79497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1702392"/>
    <w:multiLevelType w:val="hybridMultilevel"/>
    <w:tmpl w:val="B3542F86"/>
    <w:lvl w:ilvl="0" w:tplc="74D8E4E4">
      <w:start w:val="1"/>
      <w:numFmt w:val="bullet"/>
      <w:pStyle w:val="Bulleted2"/>
      <w:lvlText w:val="-"/>
      <w:lvlJc w:val="left"/>
      <w:pPr>
        <w:tabs>
          <w:tab w:val="num" w:pos="2965"/>
        </w:tabs>
        <w:ind w:left="2965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752E3"/>
    <w:multiLevelType w:val="hybridMultilevel"/>
    <w:tmpl w:val="850CBF36"/>
    <w:lvl w:ilvl="0" w:tplc="74A6A78E">
      <w:start w:val="1"/>
      <w:numFmt w:val="bullet"/>
      <w:pStyle w:val="Bulleted1"/>
      <w:lvlText w:val="-"/>
      <w:lvlJc w:val="left"/>
      <w:pPr>
        <w:tabs>
          <w:tab w:val="num" w:pos="1661"/>
        </w:tabs>
        <w:ind w:left="1661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D5B74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DAB4E0B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9395609">
    <w:abstractNumId w:val="11"/>
  </w:num>
  <w:num w:numId="2" w16cid:durableId="1002662940">
    <w:abstractNumId w:val="19"/>
  </w:num>
  <w:num w:numId="3" w16cid:durableId="331379069">
    <w:abstractNumId w:val="10"/>
  </w:num>
  <w:num w:numId="4" w16cid:durableId="274102491">
    <w:abstractNumId w:val="9"/>
  </w:num>
  <w:num w:numId="5" w16cid:durableId="1263537287">
    <w:abstractNumId w:val="20"/>
  </w:num>
  <w:num w:numId="6" w16cid:durableId="932322865">
    <w:abstractNumId w:val="13"/>
  </w:num>
  <w:num w:numId="7" w16cid:durableId="526872122">
    <w:abstractNumId w:val="4"/>
  </w:num>
  <w:num w:numId="8" w16cid:durableId="368536164">
    <w:abstractNumId w:val="14"/>
  </w:num>
  <w:num w:numId="9" w16cid:durableId="1560287578">
    <w:abstractNumId w:val="0"/>
  </w:num>
  <w:num w:numId="10" w16cid:durableId="962466635">
    <w:abstractNumId w:val="7"/>
  </w:num>
  <w:num w:numId="11" w16cid:durableId="1470517812">
    <w:abstractNumId w:val="3"/>
  </w:num>
  <w:num w:numId="12" w16cid:durableId="788208136">
    <w:abstractNumId w:val="15"/>
  </w:num>
  <w:num w:numId="13" w16cid:durableId="1974674688">
    <w:abstractNumId w:val="2"/>
  </w:num>
  <w:num w:numId="14" w16cid:durableId="62995332">
    <w:abstractNumId w:val="18"/>
  </w:num>
  <w:num w:numId="15" w16cid:durableId="1759137366">
    <w:abstractNumId w:val="17"/>
  </w:num>
  <w:num w:numId="16" w16cid:durableId="782379849">
    <w:abstractNumId w:val="1"/>
  </w:num>
  <w:num w:numId="17" w16cid:durableId="1419671913">
    <w:abstractNumId w:val="16"/>
  </w:num>
  <w:num w:numId="18" w16cid:durableId="889607425">
    <w:abstractNumId w:val="6"/>
  </w:num>
  <w:num w:numId="19" w16cid:durableId="2139715945">
    <w:abstractNumId w:val="12"/>
  </w:num>
  <w:num w:numId="20" w16cid:durableId="928273661">
    <w:abstractNumId w:val="5"/>
  </w:num>
  <w:num w:numId="21" w16cid:durableId="33047094">
    <w:abstractNumId w:val="8"/>
  </w:num>
  <w:num w:numId="22" w16cid:durableId="134956311">
    <w:abstractNumId w:val="2"/>
    <w:lvlOverride w:ilvl="0">
      <w:startOverride w:val="1"/>
    </w:lvlOverride>
  </w:num>
  <w:num w:numId="23" w16cid:durableId="358821333">
    <w:abstractNumId w:val="2"/>
    <w:lvlOverride w:ilvl="0">
      <w:startOverride w:val="1"/>
    </w:lvlOverride>
  </w:num>
  <w:num w:numId="24" w16cid:durableId="815418392">
    <w:abstractNumId w:val="18"/>
    <w:lvlOverride w:ilvl="0">
      <w:startOverride w:val="1"/>
    </w:lvlOverride>
  </w:num>
  <w:num w:numId="25" w16cid:durableId="598562546">
    <w:abstractNumId w:val="2"/>
    <w:lvlOverride w:ilvl="0">
      <w:startOverride w:val="1"/>
    </w:lvlOverride>
  </w:num>
  <w:num w:numId="26" w16cid:durableId="2014717218">
    <w:abstractNumId w:val="18"/>
    <w:lvlOverride w:ilvl="0">
      <w:startOverride w:val="1"/>
    </w:lvlOverride>
  </w:num>
  <w:num w:numId="27" w16cid:durableId="2043631009">
    <w:abstractNumId w:val="17"/>
    <w:lvlOverride w:ilvl="0">
      <w:startOverride w:val="1"/>
    </w:lvlOverride>
  </w:num>
  <w:num w:numId="28" w16cid:durableId="141068653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CED"/>
    <w:rsid w:val="00047F67"/>
    <w:rsid w:val="000B4330"/>
    <w:rsid w:val="000C10A6"/>
    <w:rsid w:val="000D188F"/>
    <w:rsid w:val="000D6AF3"/>
    <w:rsid w:val="001811E7"/>
    <w:rsid w:val="001C6CD7"/>
    <w:rsid w:val="001D3088"/>
    <w:rsid w:val="001D58D9"/>
    <w:rsid w:val="001D708E"/>
    <w:rsid w:val="00220E22"/>
    <w:rsid w:val="003179A3"/>
    <w:rsid w:val="0032000A"/>
    <w:rsid w:val="0032369E"/>
    <w:rsid w:val="00346C6E"/>
    <w:rsid w:val="00375B0C"/>
    <w:rsid w:val="003A3D74"/>
    <w:rsid w:val="003C4B32"/>
    <w:rsid w:val="003C5359"/>
    <w:rsid w:val="003C6B65"/>
    <w:rsid w:val="003D2396"/>
    <w:rsid w:val="004312FC"/>
    <w:rsid w:val="004617C9"/>
    <w:rsid w:val="004740F7"/>
    <w:rsid w:val="00477B6D"/>
    <w:rsid w:val="004B74AB"/>
    <w:rsid w:val="004D2917"/>
    <w:rsid w:val="004E01EB"/>
    <w:rsid w:val="00524C5B"/>
    <w:rsid w:val="00530096"/>
    <w:rsid w:val="00550CED"/>
    <w:rsid w:val="005521AC"/>
    <w:rsid w:val="005674C3"/>
    <w:rsid w:val="00603D1A"/>
    <w:rsid w:val="0062754E"/>
    <w:rsid w:val="00681162"/>
    <w:rsid w:val="00691686"/>
    <w:rsid w:val="006954A3"/>
    <w:rsid w:val="006A20CD"/>
    <w:rsid w:val="006C5B84"/>
    <w:rsid w:val="006D0718"/>
    <w:rsid w:val="006D49DE"/>
    <w:rsid w:val="006F5666"/>
    <w:rsid w:val="0077050C"/>
    <w:rsid w:val="00793090"/>
    <w:rsid w:val="007E5F67"/>
    <w:rsid w:val="007F04BE"/>
    <w:rsid w:val="00805985"/>
    <w:rsid w:val="0082411F"/>
    <w:rsid w:val="00832015"/>
    <w:rsid w:val="00836344"/>
    <w:rsid w:val="00861A9F"/>
    <w:rsid w:val="008702E0"/>
    <w:rsid w:val="00895123"/>
    <w:rsid w:val="00897514"/>
    <w:rsid w:val="008B4F95"/>
    <w:rsid w:val="008B69BA"/>
    <w:rsid w:val="008E0A5E"/>
    <w:rsid w:val="008F488D"/>
    <w:rsid w:val="00917FE3"/>
    <w:rsid w:val="00967231"/>
    <w:rsid w:val="009734C5"/>
    <w:rsid w:val="009742BA"/>
    <w:rsid w:val="00981F74"/>
    <w:rsid w:val="009A5222"/>
    <w:rsid w:val="009F5C0F"/>
    <w:rsid w:val="00A035CF"/>
    <w:rsid w:val="00A14B17"/>
    <w:rsid w:val="00A25BCB"/>
    <w:rsid w:val="00A55290"/>
    <w:rsid w:val="00A85075"/>
    <w:rsid w:val="00AD05DB"/>
    <w:rsid w:val="00AE78A9"/>
    <w:rsid w:val="00AF2349"/>
    <w:rsid w:val="00B03435"/>
    <w:rsid w:val="00B16012"/>
    <w:rsid w:val="00BB27DA"/>
    <w:rsid w:val="00BC2230"/>
    <w:rsid w:val="00BC4989"/>
    <w:rsid w:val="00BE2E14"/>
    <w:rsid w:val="00C0669B"/>
    <w:rsid w:val="00C10C2E"/>
    <w:rsid w:val="00C1777B"/>
    <w:rsid w:val="00C41BAA"/>
    <w:rsid w:val="00C42062"/>
    <w:rsid w:val="00C517EA"/>
    <w:rsid w:val="00C56A90"/>
    <w:rsid w:val="00C93F30"/>
    <w:rsid w:val="00CA505D"/>
    <w:rsid w:val="00CB62C3"/>
    <w:rsid w:val="00CE36EC"/>
    <w:rsid w:val="00D20DD7"/>
    <w:rsid w:val="00D4583B"/>
    <w:rsid w:val="00D47254"/>
    <w:rsid w:val="00D61AC8"/>
    <w:rsid w:val="00D84A57"/>
    <w:rsid w:val="00D87DE5"/>
    <w:rsid w:val="00D932A4"/>
    <w:rsid w:val="00DA6A7F"/>
    <w:rsid w:val="00DC0487"/>
    <w:rsid w:val="00DC4051"/>
    <w:rsid w:val="00DD3A99"/>
    <w:rsid w:val="00DD6B4D"/>
    <w:rsid w:val="00E03B70"/>
    <w:rsid w:val="00E0484A"/>
    <w:rsid w:val="00E5386E"/>
    <w:rsid w:val="00E75E4F"/>
    <w:rsid w:val="00EC0321"/>
    <w:rsid w:val="00ED3E52"/>
    <w:rsid w:val="00EF6FC9"/>
    <w:rsid w:val="00F53189"/>
    <w:rsid w:val="00F70D82"/>
    <w:rsid w:val="00F87F92"/>
    <w:rsid w:val="00FA0E3B"/>
    <w:rsid w:val="00FC4B63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853BEE"/>
  <w15:docId w15:val="{E422713E-7E9F-487B-AB4B-47EC8080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0CE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Indent2"/>
    <w:qFormat/>
    <w:rsid w:val="003C5359"/>
    <w:pPr>
      <w:keepNext/>
      <w:numPr>
        <w:numId w:val="21"/>
      </w:numPr>
      <w:spacing w:before="240" w:after="240" w:line="240" w:lineRule="auto"/>
      <w:outlineLvl w:val="0"/>
    </w:pPr>
    <w:rPr>
      <w:rFonts w:ascii="Arial" w:eastAsia="Times New Roman" w:hAnsi="Arial" w:cs="Arial"/>
      <w:b/>
      <w:bCs/>
      <w:lang w:eastAsia="fi-FI"/>
    </w:rPr>
  </w:style>
  <w:style w:type="paragraph" w:styleId="Heading2">
    <w:name w:val="heading 2"/>
    <w:basedOn w:val="Normal"/>
    <w:next w:val="Indent2"/>
    <w:qFormat/>
    <w:rsid w:val="003C5359"/>
    <w:pPr>
      <w:keepNext/>
      <w:numPr>
        <w:ilvl w:val="1"/>
        <w:numId w:val="21"/>
      </w:numPr>
      <w:spacing w:before="240" w:after="240" w:line="240" w:lineRule="auto"/>
      <w:outlineLvl w:val="1"/>
    </w:pPr>
    <w:rPr>
      <w:rFonts w:ascii="Arial" w:eastAsia="Times New Roman" w:hAnsi="Arial" w:cs="Arial"/>
      <w:b/>
      <w:bCs/>
      <w:iCs/>
      <w:lang w:eastAsia="fi-FI"/>
    </w:rPr>
  </w:style>
  <w:style w:type="paragraph" w:styleId="Heading3">
    <w:name w:val="heading 3"/>
    <w:basedOn w:val="Normal"/>
    <w:next w:val="Indent2"/>
    <w:qFormat/>
    <w:rsid w:val="003C5359"/>
    <w:pPr>
      <w:keepNext/>
      <w:numPr>
        <w:ilvl w:val="2"/>
        <w:numId w:val="21"/>
      </w:numPr>
      <w:spacing w:before="240" w:after="240" w:line="240" w:lineRule="auto"/>
      <w:outlineLvl w:val="2"/>
    </w:pPr>
    <w:rPr>
      <w:rFonts w:ascii="Arial" w:eastAsia="Times New Roman" w:hAnsi="Arial" w:cs="Arial"/>
      <w:b/>
      <w:bCs/>
      <w:lang w:eastAsia="fi-FI"/>
    </w:rPr>
  </w:style>
  <w:style w:type="paragraph" w:styleId="Heading4">
    <w:name w:val="heading 4"/>
    <w:basedOn w:val="Normal"/>
    <w:next w:val="Indent2"/>
    <w:qFormat/>
    <w:rsid w:val="003C5359"/>
    <w:pPr>
      <w:keepNext/>
      <w:numPr>
        <w:ilvl w:val="3"/>
        <w:numId w:val="21"/>
      </w:numPr>
      <w:spacing w:before="240" w:after="240" w:line="240" w:lineRule="auto"/>
      <w:outlineLvl w:val="3"/>
    </w:pPr>
    <w:rPr>
      <w:rFonts w:ascii="Arial" w:eastAsia="Times New Roman" w:hAnsi="Arial" w:cs="Times New Roman"/>
      <w:b/>
      <w:bCs/>
      <w:lang w:eastAsia="fi-FI"/>
    </w:rPr>
  </w:style>
  <w:style w:type="paragraph" w:styleId="Heading5">
    <w:name w:val="heading 5"/>
    <w:basedOn w:val="Normal"/>
    <w:next w:val="Indent2"/>
    <w:qFormat/>
    <w:rsid w:val="003C5359"/>
    <w:pPr>
      <w:keepNext/>
      <w:numPr>
        <w:ilvl w:val="4"/>
        <w:numId w:val="21"/>
      </w:numPr>
      <w:spacing w:before="240" w:after="240" w:line="240" w:lineRule="auto"/>
      <w:outlineLvl w:val="4"/>
    </w:pPr>
    <w:rPr>
      <w:rFonts w:ascii="Arial" w:eastAsia="Times New Roman" w:hAnsi="Arial" w:cs="Times New Roman"/>
      <w:b/>
      <w:bCs/>
      <w:iCs/>
      <w:lang w:eastAsia="fi-FI"/>
    </w:rPr>
  </w:style>
  <w:style w:type="paragraph" w:styleId="Heading6">
    <w:name w:val="heading 6"/>
    <w:basedOn w:val="Normal"/>
    <w:next w:val="Indent2"/>
    <w:qFormat/>
    <w:rsid w:val="003C5359"/>
    <w:pPr>
      <w:keepNext/>
      <w:numPr>
        <w:ilvl w:val="5"/>
        <w:numId w:val="21"/>
      </w:numPr>
      <w:spacing w:before="240" w:after="240" w:line="240" w:lineRule="auto"/>
      <w:outlineLvl w:val="5"/>
    </w:pPr>
    <w:rPr>
      <w:rFonts w:ascii="Arial" w:eastAsia="Times New Roman" w:hAnsi="Arial" w:cs="Times New Roman"/>
      <w:b/>
      <w:bCs/>
      <w:lang w:eastAsia="fi-FI"/>
    </w:rPr>
  </w:style>
  <w:style w:type="paragraph" w:styleId="Heading7">
    <w:name w:val="heading 7"/>
    <w:basedOn w:val="Normal"/>
    <w:next w:val="Indent2"/>
    <w:qFormat/>
    <w:rsid w:val="003C5359"/>
    <w:pPr>
      <w:keepNext/>
      <w:numPr>
        <w:ilvl w:val="6"/>
        <w:numId w:val="21"/>
      </w:numPr>
      <w:spacing w:before="240" w:after="240" w:line="240" w:lineRule="auto"/>
      <w:outlineLvl w:val="6"/>
    </w:pPr>
    <w:rPr>
      <w:rFonts w:ascii="Arial" w:eastAsia="Times New Roman" w:hAnsi="Arial" w:cs="Times New Roman"/>
      <w:b/>
      <w:lang w:eastAsia="fi-FI"/>
    </w:rPr>
  </w:style>
  <w:style w:type="paragraph" w:styleId="Heading8">
    <w:name w:val="heading 8"/>
    <w:basedOn w:val="Normal"/>
    <w:next w:val="Indent2"/>
    <w:qFormat/>
    <w:rsid w:val="003C5359"/>
    <w:pPr>
      <w:keepNext/>
      <w:numPr>
        <w:ilvl w:val="7"/>
        <w:numId w:val="21"/>
      </w:numPr>
      <w:spacing w:before="240" w:after="240" w:line="240" w:lineRule="auto"/>
      <w:outlineLvl w:val="7"/>
    </w:pPr>
    <w:rPr>
      <w:rFonts w:ascii="Arial" w:eastAsia="Times New Roman" w:hAnsi="Arial" w:cs="Times New Roman"/>
      <w:b/>
      <w:iCs/>
      <w:lang w:eastAsia="fi-FI"/>
    </w:rPr>
  </w:style>
  <w:style w:type="paragraph" w:styleId="Heading9">
    <w:name w:val="heading 9"/>
    <w:basedOn w:val="Normal"/>
    <w:next w:val="Indent2"/>
    <w:qFormat/>
    <w:rsid w:val="003C5359"/>
    <w:pPr>
      <w:keepNext/>
      <w:numPr>
        <w:ilvl w:val="8"/>
        <w:numId w:val="21"/>
      </w:numPr>
      <w:spacing w:before="240" w:after="240" w:line="240" w:lineRule="auto"/>
      <w:outlineLvl w:val="8"/>
    </w:pPr>
    <w:rPr>
      <w:rFonts w:ascii="Arial" w:eastAsia="Times New Roman" w:hAnsi="Arial" w:cs="Arial"/>
      <w:b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 1"/>
    <w:basedOn w:val="Normal"/>
    <w:qFormat/>
    <w:rsid w:val="006D49DE"/>
    <w:pPr>
      <w:spacing w:after="0" w:line="240" w:lineRule="auto"/>
      <w:ind w:left="1304"/>
    </w:pPr>
    <w:rPr>
      <w:rFonts w:ascii="Arial" w:eastAsia="Times New Roman" w:hAnsi="Arial" w:cs="Times New Roman"/>
      <w:lang w:eastAsia="fi-FI"/>
    </w:rPr>
  </w:style>
  <w:style w:type="paragraph" w:customStyle="1" w:styleId="Indent2">
    <w:name w:val="Indent 2"/>
    <w:basedOn w:val="Normal"/>
    <w:qFormat/>
    <w:rsid w:val="006D49DE"/>
    <w:pPr>
      <w:spacing w:after="0" w:line="240" w:lineRule="auto"/>
      <w:ind w:left="2608"/>
    </w:pPr>
    <w:rPr>
      <w:rFonts w:ascii="Arial" w:eastAsia="Times New Roman" w:hAnsi="Arial" w:cs="Times New Roman"/>
      <w:lang w:eastAsia="fi-FI"/>
    </w:rPr>
  </w:style>
  <w:style w:type="paragraph" w:customStyle="1" w:styleId="Sidetitle1">
    <w:name w:val="Sidetitle 1"/>
    <w:basedOn w:val="Normal"/>
    <w:next w:val="Indent1"/>
    <w:qFormat/>
    <w:rsid w:val="004740F7"/>
    <w:pPr>
      <w:spacing w:after="0" w:line="240" w:lineRule="auto"/>
      <w:ind w:left="1304" w:hanging="1304"/>
    </w:pPr>
    <w:rPr>
      <w:rFonts w:ascii="Arial" w:eastAsia="Times New Roman" w:hAnsi="Arial" w:cs="Times New Roman"/>
      <w:lang w:eastAsia="fi-FI"/>
    </w:rPr>
  </w:style>
  <w:style w:type="paragraph" w:customStyle="1" w:styleId="Sidetitle2">
    <w:name w:val="Sidetitle 2"/>
    <w:basedOn w:val="Normal"/>
    <w:next w:val="Indent2"/>
    <w:qFormat/>
    <w:rsid w:val="004740F7"/>
    <w:pPr>
      <w:spacing w:after="0" w:line="240" w:lineRule="auto"/>
      <w:ind w:left="2608" w:hanging="2608"/>
    </w:pPr>
    <w:rPr>
      <w:rFonts w:ascii="Arial" w:eastAsia="Times New Roman" w:hAnsi="Arial" w:cs="Times New Roman"/>
      <w:lang w:eastAsia="fi-FI"/>
    </w:rPr>
  </w:style>
  <w:style w:type="paragraph" w:styleId="Footer">
    <w:name w:val="footer"/>
    <w:basedOn w:val="Normal"/>
    <w:link w:val="FooterChar"/>
    <w:rsid w:val="00C93F30"/>
    <w:pPr>
      <w:spacing w:after="0" w:line="240" w:lineRule="auto"/>
    </w:pPr>
    <w:rPr>
      <w:rFonts w:ascii="Arial" w:eastAsia="Times New Roman" w:hAnsi="Arial" w:cs="Times New Roman"/>
      <w:sz w:val="14"/>
      <w:lang w:eastAsia="fi-FI"/>
    </w:rPr>
  </w:style>
  <w:style w:type="paragraph" w:styleId="Header">
    <w:name w:val="header"/>
    <w:basedOn w:val="Normal"/>
    <w:rsid w:val="00C93F30"/>
    <w:pPr>
      <w:spacing w:after="0" w:line="240" w:lineRule="auto"/>
    </w:pPr>
    <w:rPr>
      <w:rFonts w:ascii="Arial" w:eastAsia="Times New Roman" w:hAnsi="Arial" w:cs="Times New Roman"/>
      <w:sz w:val="18"/>
      <w:lang w:eastAsia="fi-FI"/>
    </w:rPr>
  </w:style>
  <w:style w:type="paragraph" w:customStyle="1" w:styleId="HeadingMain">
    <w:name w:val="HeadingMain"/>
    <w:basedOn w:val="Normal"/>
    <w:rsid w:val="00681162"/>
    <w:pPr>
      <w:spacing w:after="240" w:line="240" w:lineRule="auto"/>
    </w:pPr>
    <w:rPr>
      <w:rFonts w:ascii="Arial" w:eastAsia="Times New Roman" w:hAnsi="Arial" w:cs="Times New Roman"/>
      <w:b/>
      <w:sz w:val="46"/>
      <w:lang w:eastAsia="fi-FI"/>
    </w:rPr>
  </w:style>
  <w:style w:type="paragraph" w:customStyle="1" w:styleId="Abc">
    <w:name w:val="Abc"/>
    <w:basedOn w:val="Normal"/>
    <w:qFormat/>
    <w:pPr>
      <w:numPr>
        <w:numId w:val="1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Abc1">
    <w:name w:val="Abc 1"/>
    <w:basedOn w:val="Normal"/>
    <w:qFormat/>
    <w:rsid w:val="006D49DE"/>
    <w:pPr>
      <w:numPr>
        <w:numId w:val="3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Abc2">
    <w:name w:val="Abc 2"/>
    <w:basedOn w:val="Normal"/>
    <w:qFormat/>
    <w:rsid w:val="006D49DE"/>
    <w:pPr>
      <w:numPr>
        <w:numId w:val="4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Numbered1">
    <w:name w:val="Numbered 1"/>
    <w:basedOn w:val="Normal"/>
    <w:qFormat/>
    <w:rsid w:val="004740F7"/>
    <w:pPr>
      <w:numPr>
        <w:numId w:val="11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Numbered">
    <w:name w:val="Numbered"/>
    <w:basedOn w:val="Normal"/>
    <w:qFormat/>
    <w:pPr>
      <w:numPr>
        <w:numId w:val="10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Numbered2">
    <w:name w:val="Numbered 2"/>
    <w:basedOn w:val="Normal"/>
    <w:qFormat/>
    <w:rsid w:val="004740F7"/>
    <w:pPr>
      <w:numPr>
        <w:numId w:val="12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Bulleted">
    <w:name w:val="Bulleted"/>
    <w:basedOn w:val="Normal"/>
    <w:qFormat/>
    <w:pPr>
      <w:numPr>
        <w:numId w:val="13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Bulleted1">
    <w:name w:val="Bulleted 1"/>
    <w:basedOn w:val="Normal"/>
    <w:qFormat/>
    <w:rsid w:val="006D49DE"/>
    <w:pPr>
      <w:numPr>
        <w:numId w:val="14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customStyle="1" w:styleId="Bulleted2">
    <w:name w:val="Bulleted 2"/>
    <w:basedOn w:val="Normal"/>
    <w:qFormat/>
    <w:rsid w:val="006D49DE"/>
    <w:pPr>
      <w:numPr>
        <w:numId w:val="15"/>
      </w:num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styleId="TOC1">
    <w:name w:val="toc 1"/>
    <w:basedOn w:val="Normal"/>
    <w:next w:val="Normal"/>
    <w:semiHidden/>
    <w:pPr>
      <w:spacing w:after="0" w:line="240" w:lineRule="auto"/>
    </w:pPr>
    <w:rPr>
      <w:rFonts w:ascii="Arial" w:eastAsia="Times New Roman" w:hAnsi="Arial" w:cs="Times New Roman"/>
      <w:lang w:eastAsia="fi-FI"/>
    </w:rPr>
  </w:style>
  <w:style w:type="paragraph" w:styleId="TOC2">
    <w:name w:val="toc 2"/>
    <w:basedOn w:val="Normal"/>
    <w:next w:val="Normal"/>
    <w:semiHidden/>
    <w:pPr>
      <w:spacing w:after="0" w:line="240" w:lineRule="auto"/>
      <w:ind w:left="220"/>
    </w:pPr>
    <w:rPr>
      <w:rFonts w:ascii="Arial" w:eastAsia="Times New Roman" w:hAnsi="Arial" w:cs="Times New Roman"/>
      <w:lang w:eastAsia="fi-FI"/>
    </w:rPr>
  </w:style>
  <w:style w:type="paragraph" w:styleId="TOC3">
    <w:name w:val="toc 3"/>
    <w:basedOn w:val="Normal"/>
    <w:next w:val="Normal"/>
    <w:semiHidden/>
    <w:pPr>
      <w:spacing w:after="0" w:line="240" w:lineRule="auto"/>
      <w:ind w:left="440"/>
    </w:pPr>
    <w:rPr>
      <w:rFonts w:ascii="Arial" w:eastAsia="Times New Roman" w:hAnsi="Arial" w:cs="Times New Roman"/>
      <w:lang w:eastAsia="fi-FI"/>
    </w:rPr>
  </w:style>
  <w:style w:type="table" w:styleId="TableGrid">
    <w:name w:val="Table Grid"/>
    <w:basedOn w:val="TableNormal"/>
    <w:uiPriority w:val="59"/>
    <w:rsid w:val="00DC4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87F92"/>
    <w:pPr>
      <w:spacing w:after="0" w:line="240" w:lineRule="auto"/>
    </w:pPr>
    <w:rPr>
      <w:rFonts w:ascii="Tahoma" w:eastAsia="Times New Roman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rsid w:val="00F87F9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8B69BA"/>
    <w:rPr>
      <w:rFonts w:ascii="Arial" w:hAnsi="Arial"/>
      <w:sz w:val="1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ttit1\AppData\Roaming\Microsoft\Templates\Aalto\ENG_kirje_FI_bw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1T10:12:00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24575,'1'14'0,"0"-1"0,2 1 0,0 0 0,6 19 0,7 36 0,-3 31 0,-14-110 0,1 0 0,0 0 0,0 0 0,4-14 0,-4 22 0,0 0 0,1 0 0,0 0 0,-1 0 0,1 0 0,0 0 0,0 1 0,0-1 0,0 0 0,0 1 0,0-1 0,0 0 0,1 1 0,1-2 0,-2 3 0,0-1 0,0 0 0,1 1 0,-1 0 0,0-1 0,1 1 0,-1 0 0,0-1 0,1 1 0,-1 0 0,0 0 0,1 0 0,-1 0 0,0 0 0,1 0 0,-1 1 0,0-1 0,1 0 0,-1 1 0,0-1 0,0 1 0,1-1 0,1 2 0,-1 0 0,0-1 0,0 1 0,0-1 0,0 1 0,0 0 0,0 0 0,-1 0 0,1 0 0,0 0 0,-1 0 0,0 0 0,0 0 0,1 1 0,-1-1 0,0 0 0,-1 1 0,1-1 0,0 1 0,-1-1 0,1 1 0,-1-1 0,0 6 0,0-5 0,0-1 0,0 1 0,1 0 0,-1-1 0,1 1 0,-1-1 0,1 1 0,0-1 0,0 1 0,0-1 0,0 1 0,0-1 0,1 0 0,-1 0 0,1 0 0,0 1 0,-1-1 0,1-1 0,0 1 0,4 3 0,23 9-1365,-21-10-5461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1T10:11:5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29 24575,'-2'31'0,"1"-20"0,1 0 0,0 1 0,1-1 0,1 13 0,11-61 0,-9 24 0,0 1 0,0-1 0,11-17 0,-15 28 0,1 0 0,1 0 0,-1 1 0,0-1 0,0 0 0,0 1 0,1-1 0,-1 1 0,1 0 0,-1 0 0,1-1 0,0 1 0,0 0 0,2-1 0,-3 2 0,0 0 0,0 0 0,1 0 0,-1 0 0,0 0 0,0 0 0,0 0 0,1 1 0,-1-1 0,0 0 0,0 1 0,0-1 0,0 1 0,0-1 0,0 1 0,0 0 0,0-1 0,0 1 0,0 0 0,0 0 0,0-1 0,-1 1 0,1 0 0,0 0 0,-1 0 0,1 0 0,0 2 0,2 1-20,-1 1 0,-1 0 0,1 0 0,-1-1 0,1 1-1,-1 0 1,-1 0 0,1 0 0,-1 0 0,0 1 0,0-1 0,-2 9-1,1 3-1082,1-10-5723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1T10:11:41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 24575,'0'-1'0,"1"1"0,-1-1 0,0 0 0,0 1 0,0-1 0,1 0 0,-1 1 0,0-1 0,0 1 0,1-1 0,-1 0 0,1 1 0,-1-1 0,0 1 0,1-1 0,-1 1 0,1-1 0,-1 1 0,1 0 0,0-1 0,-1 1 0,1 0 0,-1-1 0,1 1 0,0 0 0,-1-1 0,1 1 0,0 0 0,-1 0 0,1 0 0,0 0 0,-1 0 0,1 0 0,0 0 0,-1 0 0,1 0 0,0 0 0,-1 0 0,1 0 0,0 1 0,-1-1 0,1 0 0,-1 0 0,2 1 0,29 12 0,-22-4 0,0 0 0,0 0 0,-1 1 0,-1 0 0,1 0 0,-2 1 0,1 0 0,-1 0 0,5 14 0,-6-12 0,2 0 0,-1 0 0,2 0 0,0-1 0,0 0 0,19 19 0,10-4 0,-29-22 0,0 0 0,-1 1 0,1 0 0,8 9 0,-12-7-1365</inkml:trace>
  <inkml:trace contextRef="#ctx0" brushRef="#br0" timeOffset="599.59">249 79 24575,'-1'-1'0,"1"1"0,-1 0 0,1 0 0,-1 0 0,0 0 0,1 0 0,-1 0 0,0 0 0,1 0 0,-1 0 0,1 0 0,-1 0 0,0 0 0,1 1 0,-1-1 0,1 0 0,-1 0 0,1 1 0,-1-1 0,0 0 0,1 1 0,-1-1 0,1 0 0,0 1 0,-1-1 0,1 1 0,-1-1 0,1 1 0,0-1 0,-1 1 0,1-1 0,0 1 0,-1 0 0,-16 24 0,15-21 0,-11 17 0,2 2 0,-17 42 0,19-40 0,-2 0 0,-14 24 0,14-35-1365</inkml:trace>
  <inkml:trace contextRef="#ctx0" brushRef="#br0" timeOffset="1647.83">326 183 24575,'0'17'0,"1"40"0,0-54 0,-1 0 0,0 0 0,1 0 0,0 0 0,-1-1 0,1 1 0,0 0 0,1-1 0,-1 1 0,0 0 0,1-1 0,-1 0 0,1 1 0,0-1 0,4 4 0,-5-5 0,1 0 0,0 0 0,0-1 0,0 1 0,0-1 0,0 1 0,0-1 0,0 0 0,0 0 0,0 1 0,0-1 0,0-1 0,0 1 0,0 0 0,0 0 0,0-1 0,0 1 0,0-1 0,0 0 0,0 0 0,0 1 0,-1-1 0,1 0 0,0-1 0,0 1 0,-1 0 0,1 0 0,-1-1 0,1 1 0,-1-1 0,2-2 0,2-1 0,0-1 0,0 1 0,-1-1 0,0 0 0,0 0 0,0-1 0,4-10 0,-3 3 0,-6 28 0,-2 12 0,6 1 120,-3-25-182,0-1 0,0 0 0,1 0 0,-1-1 1,1 1-1,-1 0 0,1 0 0,-1 0 0,1 0 0,-1 0 0,1 0 0,0-1 1,0 1-1,-1 0 0,1 0 0,0-1 0,0 1 0,0-1 0,0 1 0,0-1 1,-1 1-1,1-1 0,2 1 0,3 0-6764</inkml:trace>
  <inkml:trace contextRef="#ctx0" brushRef="#br0" timeOffset="5938.95">601 201 24575,'0'-1'0,"-1"-1"0,0 0 0,0 1 0,0-1 0,0 1 0,0-1 0,-1 1 0,1-1 0,0 1 0,-1 0 0,1 0 0,-1-1 0,1 1 0,-1 0 0,0 0 0,1 1 0,-1-1 0,0 0 0,0 1 0,1-1 0,-1 1 0,0-1 0,0 1 0,0 0 0,0 0 0,0 0 0,0 0 0,1 0 0,-1 0 0,0 0 0,0 1 0,0-1 0,0 1 0,1-1 0,-1 1 0,0 0 0,0 0 0,1-1 0,-3 3 0,0-1 0,0 1 0,0-1 0,0 1 0,1 0 0,-1 0 0,1 1 0,0-1 0,0 0 0,0 1 0,0 0 0,1 0 0,-1 0 0,1 0 0,0 0 0,-2 6 0,4-8 0,-1 0 0,1 1 0,0-1 0,0 0 0,0 1 0,0-1 0,0 1 0,0-1 0,1 0 0,-1 1 0,1-1 0,0 0 0,-1 1 0,1-1 0,0 0 0,0 0 0,1 0 0,-1 0 0,0 0 0,3 3 0,-3-5 0,-1 1 0,1 0 0,0-1 0,0 1 0,-1-1 0,1 1 0,0-1 0,0 1 0,0-1 0,0 1 0,0-1 0,0 0 0,0 0 0,0 0 0,0 1 0,0-1 0,0 0 0,0 0 0,0 0 0,1-1 0,-1 1 0,1-1 0,-1 1 0,1-1 0,0 0 0,-1 1 0,0-1 0,1 0 0,-1 0 0,1 0 0,-1 0 0,0-1 0,0 1 0,0 0 0,0-1 0,2-1 0,6-12 0,-1 1 0,0-1 0,8-25 0,-13 33 0,-4 14 0,1 0 0,0 1 0,0-1 0,1 0 0,0 1 0,0-1 0,0 0 0,5 12 0,-4-12 14,0-1-1,1 1 0,0-1 0,0 0 1,0 0-1,1 0 0,-1-1 1,7 7-1,-9-10-61,0-1 0,1 1 0,-1-1 0,1 1 0,0-1 1,-1 0-1,1 0 0,0 1 0,0-1 0,-1-1 0,1 1 0,0 0 0,0 0 0,0-1 0,0 1 1,0-1-1,0 1 0,0-1 0,1 0 0,-1 0 0,0 0 0,0 0 0,0 0 0,0-1 0,0 1 0,0-1 1,0 1-1,0-1 0,0 0 0,3-1 0,5-4-6778</inkml:trace>
  <inkml:trace contextRef="#ctx0" brushRef="#br0" timeOffset="7001.01">682 192 24575,'0'80'0,"0"-87"0,1 0 0,0 0 0,1 0 0,-1 0 0,1 1 0,0-1 0,1 0 0,0 1 0,0 0 0,0 0 0,5-7 0,-6 10 0,0 0 0,1 1 0,0-1 0,-1 0 0,1 1 0,0 0 0,0 0 0,1 0 0,-1 0 0,0 0 0,1 0 0,-1 1 0,1 0 0,-1 0 0,1 0 0,0 0 0,0 0 0,-1 1 0,1-1 0,0 1 0,7 1 0,-10-1 0,0 0 0,0 0 0,0 0 0,0 0 0,1 0 0,-1 0 0,0 1 0,0-1 0,0 0 0,0 1 0,0-1 0,0 1 0,1-1 0,-1 1 0,0-1 0,-1 1 0,1 0 0,0 0 0,0 0 0,0-1 0,0 1 0,-1 0 0,1 0 0,1 2 0,-1 0 0,-1 0 0,1 0 0,0 0 0,-1 0 0,0 1 0,0-1 0,0 5 0,0-1 0,0-1 0,-1 0 0,2 0 0,-1 0 0,1 0 0,0-1 0,0 1 0,0 0 0,4 7 0,-4-12 0,0 1 0,0 0 0,0 0 0,1-1 0,-1 1 0,0-1 0,1 1 0,0-1 0,-1 0 0,1 1 0,0-1 0,-1 0 0,1 0 0,0 0 0,0-1 0,0 1 0,0 0 0,0-1 0,0 1 0,0-1 0,0 1 0,0-1 0,0 0 0,0 0 0,0 0 0,4-1 0,11 0-1365,1 0-5461</inkml:trace>
  <inkml:trace contextRef="#ctx0" brushRef="#br0" timeOffset="8553.11">1149 19 24575,'0'31'0,"-2"21"0,4 1 0,1-1 0,15 74 0,-16-118-1365,0-2-5461</inkml:trace>
  <inkml:trace contextRef="#ctx0" brushRef="#br0" timeOffset="9993.03">1101 58 24575,'1'-2'0,"-1"0"0,1 0 0,0 0 0,0 0 0,0 0 0,0 0 0,0 1 0,0-1 0,0 0 0,1 1 0,-1-1 0,1 0 0,-1 1 0,1 0 0,0-1 0,0 1 0,-1 0 0,5-2 0,36-16 0,-34 17 0,0 1 0,0-1 0,1 2 0,-1-1 0,0 1 0,1 1 0,-1-1 0,13 4 0,-18-4 0,-1 0 0,0 1 0,1-1 0,-1 1 0,0 0 0,0 0 0,1 0 0,-1 0 0,0 0 0,0 0 0,0 0 0,0 1 0,0-1 0,-1 1 0,1-1 0,0 1 0,-1 0 0,1 0 0,-1 0 0,0 0 0,1 0 0,-1 0 0,0 0 0,0 0 0,0 0 0,0 1 0,-1-1 0,1 0 0,-1 0 0,1 1 0,-1-1 0,0 1 0,0-1 0,0 3 0,-1-3 0,1 0 0,-1 0 0,0-1 0,0 1 0,1 0 0,-1-1 0,0 1 0,-1 0 0,1-1 0,0 1 0,0-1 0,-1 0 0,1 1 0,-1-1 0,1 0 0,-1 0 0,-2 2 0,-36 17 0,22-11 0,0 0 0,9-4 0,1-1 0,-1 1 0,1 1 0,-9 7 0,53-12 0,-27-1 0,0-1 0,0 1 0,-1 0 0,1 1 0,0 0 0,14 3 0,-21-3 0,1 0 0,-1 0 0,0 0 0,0 0 0,1 1 0,-1-1 0,0 1 0,0-1 0,-1 1 0,1 0 0,0-1 0,0 1 0,-1 0 0,1 0 0,-1 0 0,0 1 0,0-1 0,0 0 0,0 0 0,0 1 0,0-1 0,0 0 0,-1 1 0,1 3 0,1 2 0,-1-1 0,0 1 0,-1-1 0,0 1 0,0 0 0,-2 12 0,2-18 0,-1 0 0,1 0 0,-1 1 0,0-1 0,0 0 0,0 0 0,0 0 0,0 0 0,0 0 0,-1 0 0,1 0 0,-1 0 0,1-1 0,-1 1 0,0 0 0,0-1 0,1 1 0,-1-1 0,0 0 0,0 0 0,0 0 0,-1 0 0,1 0 0,0 0 0,-3 0 0,-59 16-1365,52-14-5461</inkml:trace>
  <inkml:trace contextRef="#ctx0" brushRef="#br0" timeOffset="10832.98">1380 190 24575,'-1'25'0,"0"-18"0,0-1 0,1 1 0,0-1 0,0 1 0,0 0 0,1-1 0,0 1 0,0-1 0,5 13 0,-5-18 0,0-1 0,0 1 0,0 0 0,0-1 0,0 1 0,0-1 0,0 0 0,0 1 0,0-1 0,0 0 0,1 1 0,-1-1 0,0 0 0,0 0 0,0 0 0,1 0 0,-1 0 0,0 0 0,0-1 0,0 1 0,0 0 0,1-1 0,-1 1 0,0 0 0,0-1 0,0 1 0,0-1 0,2-1 0,31-17 0,-20 9-1365,-4 1-5461</inkml:trace>
  <inkml:trace contextRef="#ctx0" brushRef="#br0" timeOffset="11246.6">1431 71 24575,'0'-1'0,"1"0"0,2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1T10:11:30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47 24575,'0'2'0,"0"3"0,0 4 0,0 3 0,-2 4 0,-1-1 0,-1 1 0,0 0 0,0 2 0,-2 0 0,0 1 0,-1 0 0,0 0 0,2-1 0,0-1 0,2-4-8191</inkml:trace>
  <inkml:trace contextRef="#ctx0" brushRef="#br0" timeOffset="770.32">36 54 24575,'0'0'0,"0"0"0,1-1 0,-1 1 0,1 0 0,-1 0 0,0 0 0,1 0 0,-1 0 0,1 0 0,-1 0 0,0 0 0,1 0 0,-1 0 0,1 0 0,-1 0 0,0 0 0,1 0 0,-1 0 0,1 0 0,-1 0 0,0 1 0,1-1 0,-1 0 0,1 0 0,-1 0 0,0 1 0,1-1 0,-1 0 0,0 0 0,0 1 0,1-1 0,-1 0 0,0 1 0,0-1 0,1 0 0,-1 1 0,15 12 0,-8-4 0,0 1 0,-1 0 0,-1 0 0,1 1 0,-2 0 0,1 0 0,-2 0 0,5 16 0,-6-15 0,2 0 0,-1-1 0,2 1 0,0-1 0,0 0 0,1 0 0,9 12 0,-11-24 0,-2-9 0,1-16 0,-3 24 0,5-72-17,9-77-1331,-11 132-5478</inkml:trace>
  <inkml:trace contextRef="#ctx0" brushRef="#br0" timeOffset="2520.39">337 174 24575,'-35'-14'0,"19"12"0,9 0 0,-1 0 0,0 1 0,1 1 0,-1-1 0,-13 2 0,19-1 0,1 1 0,-1-1 0,1 0 0,-1 1 0,1-1 0,-1 1 0,1 0 0,0-1 0,-1 1 0,1 0 0,0 0 0,0 0 0,-1 0 0,1 0 0,0 0 0,0 0 0,0 0 0,0 1 0,1-1 0,-1 0 0,0 1 0,0-1 0,1 0 0,-1 1 0,1-1 0,-1 1 0,1-1 0,0 1 0,-1-1 0,1 1 0,0-1 0,0 1 0,0-1 0,1 4 0,-1 8 0,-1-7 0,1 0 0,0 0 0,1 0 0,0 0 0,0 0 0,2 8 0,-2-12 0,0-1 0,-1 1 0,1-1 0,0 1 0,0-1 0,0 0 0,0 1 0,0-1 0,1 0 0,-1 0 0,0 0 0,1 0 0,-1 0 0,0 0 0,1 0 0,-1 0 0,1-1 0,-1 1 0,1-1 0,0 1 0,-1-1 0,1 1 0,0-1 0,-1 0 0,1 0 0,0 0 0,-1 0 0,3 0 0,-2 0 0,0 0 0,0 0 0,0 0 0,0 0 0,1 0 0,-1-1 0,0 1 0,0-1 0,0 1 0,0-1 0,0 0 0,0 0 0,0 0 0,-1 0 0,1 0 0,0 0 0,0 0 0,-1-1 0,1 1 0,-1-1 0,1 1 0,-1-1 0,1 1 0,1-4 0,-1-1 0,0 0 0,0 0 0,-1 0 0,1 0 0,-1 0 0,0-11 0,2-6 0,-3 23 0,0-1 0,0 1 0,0-1 0,0 1 0,0-1 0,0 1 0,0-1 0,0 1 0,0 0 0,0-1 0,0 1 0,0-1 0,0 1 0,0-1 0,1 1 0,-1-1 0,0 1 0,0 0 0,1-1 0,-1 1 0,0-1 0,1 1 0,-1 0 0,0-1 0,1 1 0,-1 0 0,0 0 0,1-1 0,6 12 0,1 22 0,-6-12 0,0 0 0,-3 25 0,0-38 0,1 0 0,-2 0 0,1 0 0,-1 0 0,0-1 0,-1 1 0,1-1 0,-2 1 0,-3 7 0,5-14 6,1 1-1,-1-1 1,1 1-1,-1-1 0,0 0 1,0 0-1,0 0 1,0 0-1,0 0 1,0 0-1,0 0 1,0 0-1,0-1 0,0 1 1,0-1-1,0 0 1,0 0-1,0 0 1,-1 0-1,1 0 1,-3 0-1,-1-1-191,1 1 1,-1-1-1,1 0 0,-1-1 1,1 1-1,-1-1 1,-5-3-1,2 0-6640</inkml:trace>
  <inkml:trace contextRef="#ctx0" brushRef="#br0" timeOffset="3895.41">386 183 24575,'0'7'0,"1"1"0,0-1 0,0 1 0,1-1 0,0 0 0,0 0 0,6 11 0,-8-17 0,1 1 0,-1-1 0,1 1 0,0-1 0,-1 1 0,1-1 0,0 0 0,0 0 0,0 1 0,0-1 0,0 0 0,0 0 0,0 0 0,1 0 0,-1 0 0,0 0 0,0 0 0,1-1 0,-1 1 0,1 0 0,-1-1 0,0 1 0,1-1 0,-1 0 0,1 1 0,0-1 0,-1 0 0,1 0 0,-1 0 0,1 0 0,-1 0 0,1 0 0,-1 0 0,1-1 0,-1 1 0,1 0 0,-1-1 0,1 1 0,-1-1 0,1 0 0,-1 0 0,0 1 0,2-2 0,0-1 0,0 0 0,0 0 0,0 0 0,0-1 0,-1 1 0,1-1 0,-1 1 0,0-1 0,0 0 0,-1 0 0,1 0 0,-1 0 0,1 0 0,-1 0 0,-1 0 0,1 0 0,-1 0 0,1-1 0,-1 1 0,0 0 0,-1-5 0,-1 42 0,1-26 0,0 0 0,0 1 0,1 0 0,0-1 0,1 1 0,0-1 0,2 11 0,-3-17-91,1 0 0,0 0 0,0 0 0,-1 0 0,1 0 0,0 0 0,0 0 0,0 0 0,0 0 0,0-1 0,0 1 0,0 0 0,0-1 0,3 2 0</inkml:trace>
  <inkml:trace contextRef="#ctx0" brushRef="#br0" timeOffset="4482.64">573 162 24575,'0'0'0,"0"2"0,0 2 0,0 3 0,1 2 0,1 1 0,2 1 0,0 0 0,2-2 0,1-2 0,0-1 0,0-1 0,0-2 0,-2-1 0,1 0 0,-1 1 0</inkml:trace>
  <inkml:trace contextRef="#ctx0" brushRef="#br0" timeOffset="5089.55">684 162 24575,'-1'0'0,"-2"2"0,-3 3 0,1 1 0,-1 3 0,-2 4 0,-3 2 0,-1 3 0,-2 0 0,1 0 0,0 1 0,0 2 0,0 0 0,2 0 0,0-1 0,2-3 0,3-2 0,2-3-8191</inkml:trace>
  <inkml:trace contextRef="#ctx0" brushRef="#br0" timeOffset="6166.08">696 220 24575,'12'0'0,"-5"1"0,0-1 0,1 0 0,-1-1 0,0 0 0,12-2 0,-17 2 0,-1 0 0,1 1 0,-1-1 0,1 0 0,-1 1 0,1-1 0,-1 0 0,0 0 0,1 0 0,-1-1 0,0 1 0,0 0 0,0 0 0,0-1 0,0 1 0,0 0 0,0-1 0,0 1 0,0-1 0,-1 1 0,1-1 0,-1 0 0,1 1 0,-1-1 0,0 0 0,1 1 0,-1-1 0,0 0 0,0 1 0,0-4 0,-1 4 0,1 0 0,0 0 0,0 0 0,0 0 0,-1 0 0,1-1 0,0 1 0,-1 0 0,1 0 0,-1 0 0,1 0 0,-1 0 0,0 1 0,1-1 0,-1 0 0,0 0 0,0 0 0,0 0 0,1 1 0,-1-1 0,0 0 0,0 1 0,0-1 0,0 1 0,0-1 0,0 1 0,0 0 0,0-1 0,0 1 0,-1 0 0,1 0 0,0-1 0,0 1 0,0 0 0,0 0 0,0 0 0,0 1 0,-1-1 0,-1 0 0,1 1 0,-1-1 0,0 1 0,0-1 0,1 1 0,-1 0 0,0 0 0,1 0 0,-1 0 0,1 0 0,0 1 0,-1-1 0,1 1 0,0 0 0,0 0 0,-3 3 0,1 1 0,1 0 0,0 1 0,1-1 0,0 1 0,0 0 0,0 0 0,1-1 0,0 1 0,0 0 0,0 1 0,1-1 0,0 0 0,1 0 0,1 9 0,-1-13 0,1-1 0,-1 0 0,0 1 0,1-1 0,0 0 0,-1 0 0,1 0 0,0 0 0,0 0 0,0 0 0,0-1 0,0 1 0,1-1 0,-1 1 0,0-1 0,1 0 0,-1 0 0,1 0 0,-1 0 0,1 0 0,0-1 0,2 1 0,12 2 0,-1 0 0,22 0 0,-31-2 0,7 0-273,0-1 0,0 0 0,0-1 0,21-4 0,-14-1-6553</inkml:trace>
  <inkml:trace contextRef="#ctx0" brushRef="#br0" timeOffset="7145.57">886 194 24575,'0'9'0,"-1"17"0,2-1 0,6 41 0,11-143 0,-17 73 0,1 0 0,-1 0 0,0 0 0,1 1 0,0-1 0,0 1 0,0-1 0,0 1 0,0-1 0,1 1 0,0 0 0,-1 0 0,1 0 0,0 1 0,0-1 0,1 1 0,-1-1 0,1 1 0,-1 0 0,1 1 0,-1-1 0,1 0 0,0 1 0,0 0 0,0 0 0,0 0 0,0 1 0,0-1 0,5 1 0,-8 0 0,0 0 0,0 1 0,0-1 0,0 0 0,0 1 0,1 0 0,-1-1 0,0 1 0,0-1 0,0 1 0,0 0 0,-1 0 0,1 0 0,0 0 0,0-1 0,0 1 0,-1 0 0,1 0 0,0 0 0,-1 1 0,1-1 0,-1 0 0,1 0 0,-1 0 0,0 0 0,1 0 0,-1 2 0,6 41 0,-5-24 0,0-16 11,0-1 0,0 1 0,0 0 0,0-1 0,1 1 0,-1-1-1,1 1 1,0-1 0,0 0 0,4 5 0,-5-7-57,0 0-1,0 0 1,0 0-1,0 0 1,0 0 0,0 0-1,1-1 1,-1 1-1,0 0 1,0-1 0,1 1-1,-1-1 1,0 0-1,1 1 1,-1-1-1,0 0 1,1 0 0,-1 0-1,1 1 1,-1-2-1,0 1 1,1 0 0,-1 0-1,0 0 1,1-1-1,-1 1 1,0 0 0,1-1-1,-1 0 1,0 1-1,2-2 1,7-4-6780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1T10:11:03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24575,'0'-6'0,"0"-1"0,1 1 0,0 0 0,0-1 0,0 1 0,1 0 0,-1 0 0,2 0 0,-1 0 0,1 0 0,0 0 0,0 1 0,0 0 0,1-1 0,-1 1 0,2 0 0,-1 1 0,0-1 0,1 1 0,0 0 0,0 0 0,0 0 0,0 0 0,10-3 0,-1-1 0,0 2 0,0 0 0,1 0 0,-1 2 0,1 0 0,0 0 0,1 1 0,-1 1 0,0 1 0,1 0 0,-1 1 0,1 1 0,-1 0 0,1 1 0,-1 1 0,0 0 0,0 1 0,0 0 0,23 11 0,-32-11 0,0-1 0,1 1 0,-1 0 0,-1 0 0,1 0 0,-1 1 0,0 0 0,0 0 0,0 0 0,0 1 0,-1-1 0,0 1 0,0 0 0,4 10 0,-7-11 0,1-1 0,-1 0 0,0 1 0,0-1 0,0 1 0,-1-1 0,1 1 0,-1-1 0,0 1 0,-1-1 0,1 1 0,-1-1 0,0 1 0,0-1 0,0 0 0,-1 1 0,1-1 0,-1 0 0,0 0 0,0 0 0,-1 0 0,1 0 0,-6 5 0,0 0 0,-1-1 0,0 0 0,-1 0 0,1-1 0,-2 0 0,1-1 0,-1-1 0,-21 9 0,19-8 0,0-1 0,-1-1 0,0-1 0,1 0 0,-17 2 0,77-7 0,-29 0 0,0 1 0,0 0 0,1 2 0,-1 0 0,0 1 0,0 1 0,17 5 0,-28-4 0,0-1 0,0 1 0,0 1 0,-1-1 0,1 1 0,-1 0 0,0 1 0,-1-1 0,1 1 0,6 11 0,-4-7 0,-1 2 0,0-1 0,-1 1 0,0 0 0,6 19 0,-11-28 0,0-1 0,0 1 0,0-1 0,0 1 0,-1 0 0,1-1 0,-1 1 0,0 0 0,1 0 0,-1-1 0,-1 1 0,1 0 0,0 0 0,-1-1 0,1 1 0,-1 0 0,0-1 0,0 1 0,0 0 0,0-1 0,0 0 0,-1 1 0,1-1 0,-1 0 0,1 1 0,-1-1 0,0 0 0,0 0 0,0 0 0,0-1 0,0 1 0,0 0 0,-4 1 0,-2 0 0,0 0 0,-1 0 0,1-1 0,-1 0 0,0 0 0,1-1 0,-1 0 0,0-1 0,-10 0 0,15 0 0,-1 0 0,0 0 0,0-1 0,0 1 0,0-1 0,-8-2 0,13 3 0,-1 0 0,1 0 0,-1-1 0,1 1 0,-1 0 0,1 0 0,0-1 0,-1 1 0,1 0 0,-1-1 0,1 1 0,0 0 0,-1-1 0,1 1 0,0-1 0,-1 1 0,1 0 0,0-1 0,0 1 0,0-1 0,-1 1 0,1-1 0,0 1 0,0-2 0,0 1 0,0 0 0,0 0 0,1-1 0,-1 1 0,1 0 0,-1 0 0,1 0 0,-1 0 0,1-1 0,0 1 0,-1 0 0,1 0 0,0 0 0,0 1 0,1-2 0,0-1 0,1 1 0,-1-1 0,1 1 0,0 0 0,0-1 0,0 1 0,0 1 0,0-1 0,0 0 0,1 1 0,-1 0 0,1 0 0,-1 0 0,1 0 0,-1 0 0,1 1 0,-1-1 0,1 1 0,0 0 0,-1 0 0,1 1 0,5 0 0,-4 0 0,1 1 0,-1 0 0,0 0 0,0 0 0,0 0 0,0 1 0,-1 0 0,1 0 0,-1 0 0,0 1 0,0-1 0,0 1 0,0 0 0,3 5 0,7 12 0,-9-14 0,0 1 0,0-1 0,0 1 0,10 7 0,-14-13 0,0-1 0,0 0 0,1 0 0,-1 0 0,0 0 0,1 0 0,-1-1 0,1 1 0,-1 0 0,1-1 0,-1 1 0,1-1 0,0 1 0,-1-1 0,1 0 0,0 0 0,-1 1 0,1-1 0,0 0 0,-1-1 0,1 1 0,-1 0 0,1 0 0,0-1 0,-1 1 0,1-1 0,-1 1 0,1-1 0,1-1 0,13-8 0,0-1 0,0-1 0,-1 0 0,22-25 0,48-63 0,-70 82 0,-15 17 0,0 1 0,0-1 0,0 1 0,1-1 0,-1 1 0,0 0 0,1-1 0,-1 1 0,0 0 0,1-1 0,-1 1 0,0 0 0,1 0 0,-1-1 0,0 1 0,1 0 0,-1 0 0,1 0 0,-1-1 0,1 1 0,-1 0 0,1 0 0,-1 0 0,0 0 0,1 0 0,-1 0 0,1 0 0,-1 0 0,1 0 0,0 0 0,6 13 0,-1 33 0,-5-35 0,0-5 0,4 28 0,-5-33 0,0 1 0,1-1 0,-1 1 0,0-1 0,1 0 0,-1 1 0,1-1 0,-1 0 0,1 1 0,0-1 0,0 0 0,-1 0 0,1 0 0,0 1 0,0-1 0,2 1 0,-2-2 0,0 0 0,0 0 0,-1 0 0,1-1 0,0 1 0,0 0 0,0 0 0,-1-1 0,1 1 0,0-1 0,0 1 0,-1-1 0,1 1 0,0-1 0,-1 1 0,1-1 0,-1 0 0,1 1 0,-1-1 0,1 0 0,-1 1 0,1-1 0,-1 0 0,1-1 0,12-22 0,-12 21 0,22-49 0,-17 35 0,1 0 0,1 1 0,0 0 0,21-28 0,-29 43 0,0 0 0,1 1 0,-1-1 0,1 1 0,-1-1 0,1 1 0,-1-1 0,1 1 0,0-1 0,-1 1 0,1-1 0,-1 1 0,1 0 0,0-1 0,-1 1 0,1 0 0,0 0 0,0-1 0,-1 1 0,1 0 0,0 0 0,0 0 0,-1 0 0,1 0 0,0 0 0,0 0 0,-1 0 0,2 0 0,-1 1 0,0 0 0,1 0 0,-1 0 0,0 0 0,0 0 0,0 0 0,0 0 0,0 0 0,0 0 0,0 0 0,0 1 0,0-1 0,0 2 0,4 7 0,0 1 0,5 22 0,-8-24 0,5 15 0,10 31 0,-15-52 0,-1 1 0,1-1 0,0 0 0,0 1 0,0-1 0,0 0 0,0 0 0,1 0 0,-1 0 0,1 0 0,4 3 0,-5-6 0,-1 1 0,0-1 0,0 0 0,1 1 0,-1-1 0,0 0 0,1 0 0,-1 0 0,0 0 0,1 0 0,-1 0 0,0 0 0,1 0 0,-1 0 0,0-1 0,1 1 0,-1-1 0,0 1 0,0-1 0,1 1 0,-1-1 0,0 0 0,0 1 0,0-1 0,0 0 0,0 0 0,0 0 0,0 0 0,1-1 0,28-35 0,-26 32 0,46-78 0,-5 8 0,-44 72 0,1 1 0,1 0 0,-1-1 0,0 1 0,1 0 0,-1 0 0,1 1 0,-1-1 0,1 1 0,0-1 0,0 1 0,0 0 0,0 0 0,0 0 0,0 0 0,0 1 0,0-1 0,0 1 0,0-1 0,0 1 0,0 0 0,0 1 0,0-1 0,0 0 0,0 1 0,4 1 0,0-1 0,-1 1 0,1 1 0,-1-1 0,1 1 0,-1 0 0,0 0 0,0 1 0,0 0 0,0 0 0,7 8 0,-13-12 0,1 0 0,-1 0 0,0 1 0,0-1 0,0 0 0,1 0 0,-1 0 0,0 1 0,0-1 0,1 0 0,-1 0 0,0 0 0,0 0 0,1 0 0,-1 0 0,0 0 0,0 1 0,1-1 0,-1 0 0,0 0 0,1 0 0,-1 0 0,0 0 0,0 0 0,1 0 0,-1 0 0,0 0 0,0-1 0,1 1 0,-1 0 0,0 0 0,1 0 0,-1 0 0,0 0 0,0 0 0,0 0 0,1-1 0,-1 1 0,0 0 0,0 0 0,1-1 0,7-15 0,1-27 0,-8 37 0,20-158 0,-22 168 0,-2 48 0,5 59 0,-2-96 0,2 1 0,0-1 0,1 0 0,0 1 0,1-1 0,1-1 0,1 1 0,0-1 0,12 21 0,-17-33-85,0 0 0,0 0-1,0 0 1,1 0 0,-1-1-1,1 1 1,-1-1 0,1 1-1,0-1 1,-1 0 0,1 1-1,0-1 1,0 0 0,0 0-1,3 1 1,1-2-6741</inkml:trace>
  <inkml:trace contextRef="#ctx0" brushRef="#br0" timeOffset="396.12">936 115 24575,'0'0'-8191</inkml:trace>
  <inkml:trace contextRef="#ctx0" brushRef="#br0" timeOffset="6647.18">76 754 24575,'1'-1'0,"-1"0"0,0 0 0,1 0 0,-1 1 0,1-1 0,-1 0 0,1 1 0,-1-1 0,1 1 0,-1-1 0,1 0 0,0 1 0,-1-1 0,1 1 0,0 0 0,-1-1 0,1 1 0,0-1 0,0 1 0,0 0 0,-1 0 0,1-1 0,2 1 0,24-6 0,-20 5 0,111-19 0,187-7 0,-155 17 0,324-62 0,-239 30 0,-217 40 0,37 0 0,-40 3 0,0-2 0,0 1 0,0-2 0,15-3 0,-10-1-1365,-13 4-5461</inkml:trace>
  <inkml:trace contextRef="#ctx0" brushRef="#br0" timeOffset="8249.44">991 1 24575,'1'1'0,"2"2"0,5 3 0,7 4 0,6 3 0,5 1 0,5 2 0,2 0 0,1 0 0,-2-2 0,-2 0 0,-1-1 0,2 3 0,3 3 0,4 5 0,3 4 0,-5-3-8191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1T10:10:40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550 35 24575,'-22'-14'0,"10"5"0,9 8 0,0-1 0,1 1 0,-1-1 0,0 1 0,0 0 0,0 0 0,0 0 0,0 1 0,0-1 0,0 1 0,0-1 0,-1 1 0,1 0 0,0 0 0,0 1 0,0-1 0,0 1 0,0-1 0,-5 2 0,6 0 0,-1 0 0,0 0 0,0 0 0,1 0 0,-1 0 0,1 1 0,-1-1 0,1 1 0,0-1 0,0 1 0,0 0 0,1 0 0,-1 0 0,1 0 0,-2 3 0,-2 9 0,1 0 0,1 0 0,0 0 0,1 0 0,1 0 0,0 24 0,2 16 0,1-8 0,-2 0 0,-2 1 0,-8 49 0,6-84 0,-1 0 0,0 0 0,-1 0 0,-1 0 0,0-1 0,0 0 0,-1 0 0,0-1 0,-1 0 0,-1-1 0,0 0 0,0 0 0,-1-1 0,-12 8 0,18-12 0,-1-1 0,1 0 0,-1-1 0,0 1 0,0-1 0,0 0 0,0-1 0,-1 1 0,1-1 0,-1 0 0,0-1 0,1 0 0,-1 0 0,-11 0 0,11-1 0,1 0 0,0-1 0,-1 1 0,1-1 0,-1-1 0,1 1 0,0-1 0,0 0 0,0-1 0,0 1 0,0-1 0,1 0 0,-1-1 0,1 1 0,0-1 0,0 0 0,0 0 0,0-1 0,1 0 0,-7-7 0,8 7 15,0 0 0,0 1 0,0-1 0,0 0 0,1 0 0,0 0 0,-3-8 0,5 11-54,-1 1 0,1 0 0,0 0 0,-1-1 0,1 1 0,0 0-1,0-1 1,0 1 0,0 0 0,0-1 0,0 1 0,0 0 0,1-1 0,-1 1 0,0 0 0,1 0 0,-1-1 0,1 1-1,-1 0 1,1 0 0,0 0 0,-1 0 0,1 0 0,0 0 0,0 0 0,0 0 0,0 0 0,0 0 0,0 0 0,0 0 0,0 0-1,0 1 1,0-1 0,0 0 0,0 1 0,1-1 0,1 0 0,1 1-6787</inkml:trace>
</inkml:ink>
</file>

<file path=word/theme/theme1.xml><?xml version="1.0" encoding="utf-8"?>
<a:theme xmlns:a="http://schemas.openxmlformats.org/drawingml/2006/main" name="Office Theme">
  <a:themeElements>
    <a:clrScheme name="Aalto">
      <a:dk1>
        <a:sysClr val="windowText" lastClr="000000"/>
      </a:dk1>
      <a:lt1>
        <a:sysClr val="window" lastClr="FFFFFF"/>
      </a:lt1>
      <a:dk2>
        <a:srgbClr val="1F497D"/>
      </a:dk2>
      <a:lt2>
        <a:srgbClr val="928B81"/>
      </a:lt2>
      <a:accent1>
        <a:srgbClr val="009B3A"/>
      </a:accent1>
      <a:accent2>
        <a:srgbClr val="FF7900"/>
      </a:accent2>
      <a:accent3>
        <a:srgbClr val="0065BD"/>
      </a:accent3>
      <a:accent4>
        <a:srgbClr val="ED2939"/>
      </a:accent4>
      <a:accent5>
        <a:srgbClr val="FECB00"/>
      </a:accent5>
      <a:accent6>
        <a:srgbClr val="6639B7"/>
      </a:accent6>
      <a:hlink>
        <a:srgbClr val="0065BD"/>
      </a:hlink>
      <a:folHlink>
        <a:srgbClr val="ED2939"/>
      </a:folHlink>
    </a:clrScheme>
    <a:fontScheme name="Basic (Arial)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05DB7-1C46-4B55-ADD1-62F4F0BD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ENG_kirje_FI_bw</Template>
  <TotalTime>13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grow.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Tiina Kotti</dc:creator>
  <cp:lastModifiedBy>Nguyen Binh</cp:lastModifiedBy>
  <cp:revision>3</cp:revision>
  <cp:lastPrinted>2010-02-11T13:05:00Z</cp:lastPrinted>
  <dcterms:created xsi:type="dcterms:W3CDTF">2018-10-09T05:28:00Z</dcterms:created>
  <dcterms:modified xsi:type="dcterms:W3CDTF">2024-02-11T10:12:00Z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TieturiVerId">
    <vt:lpwstr>002</vt:lpwstr>
  </property>
</Properties>
</file>